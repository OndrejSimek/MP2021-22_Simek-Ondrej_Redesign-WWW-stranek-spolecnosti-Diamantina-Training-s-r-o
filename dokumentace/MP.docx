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57460"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9E25602" wp14:editId="5B0A6E7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714B0"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9E25602"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2CC714B0"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3A3C4F47" wp14:editId="36BA294A">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6D98526" w14:textId="77777777" w:rsidR="00341B93" w:rsidRPr="00BA365E" w:rsidRDefault="00EA593D"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Šablona dokumentu MP</w:t>
                                </w:r>
                              </w:p>
                            </w:sdtContent>
                          </w:sdt>
                          <w:p w14:paraId="71D5DFA3"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A3C4F47"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6D98526" w14:textId="77777777" w:rsidR="00341B93" w:rsidRPr="00BA365E" w:rsidRDefault="00EA593D"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Šablona dokumentu MP</w:t>
                          </w:r>
                        </w:p>
                      </w:sdtContent>
                    </w:sdt>
                    <w:p w14:paraId="71D5DFA3"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1ECED533" wp14:editId="7FD5CCC8">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A2847AF"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481E0AE5" wp14:editId="4394BEF2">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02734"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561244">
                                  <w:rPr>
                                    <w:b/>
                                  </w:rPr>
                                  <w:t>Ondra</w:t>
                                </w:r>
                              </w:sdtContent>
                            </w:sdt>
                          </w:p>
                          <w:p w14:paraId="3FACBAAD"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60824EF2" w14:textId="77777777"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Pavel Nováček</w:t>
                            </w:r>
                          </w:p>
                          <w:p w14:paraId="021B7A6D"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1E0AE5"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2DC02734"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561244">
                            <w:rPr>
                              <w:b/>
                            </w:rPr>
                            <w:t>Ondra</w:t>
                          </w:r>
                        </w:sdtContent>
                      </w:sdt>
                    </w:p>
                    <w:p w14:paraId="3FACBAAD"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60824EF2" w14:textId="77777777"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Pavel Nováček</w:t>
                      </w:r>
                    </w:p>
                    <w:p w14:paraId="021B7A6D"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3C6E15E4" wp14:editId="664AACB5">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6AEE7937" w14:textId="77777777" w:rsidR="00341B93" w:rsidRDefault="00341B93"/>
    <w:p w14:paraId="59AD13DD" w14:textId="77777777" w:rsidR="00341B93" w:rsidRDefault="00341B93">
      <w:pPr>
        <w:sectPr w:rsidR="00341B93">
          <w:footerReference w:type="default" r:id="rId13"/>
          <w:pgSz w:w="11906" w:h="16838"/>
          <w:pgMar w:top="1417" w:right="1417" w:bottom="1417" w:left="1417" w:header="708" w:footer="708" w:gutter="0"/>
          <w:cols w:space="708"/>
          <w:docGrid w:linePitch="360"/>
        </w:sectPr>
      </w:pPr>
    </w:p>
    <w:p w14:paraId="5FDFD9E1" w14:textId="6D3751B5" w:rsidR="00341B93" w:rsidRDefault="00341B93" w:rsidP="00341B93">
      <w:pPr>
        <w:pStyle w:val="Nezaazovannadpis"/>
      </w:pPr>
      <w:r>
        <w:lastRenderedPageBreak/>
        <w:t>Anotace</w:t>
      </w:r>
    </w:p>
    <w:p w14:paraId="7E4679FF" w14:textId="1FD6D02E" w:rsidR="00C32C87" w:rsidRPr="00C32C87" w:rsidRDefault="00C32C87" w:rsidP="00C32C87">
      <w:pPr>
        <w:pStyle w:val="Sta"/>
        <w:rPr>
          <w:lang w:eastAsia="en-US"/>
        </w:rPr>
      </w:pPr>
      <w:r>
        <w:rPr>
          <w:lang w:eastAsia="en-US"/>
        </w:rPr>
        <w:t xml:space="preserve">Práce se </w:t>
      </w:r>
      <w:r w:rsidR="000763C7">
        <w:rPr>
          <w:lang w:eastAsia="en-US"/>
        </w:rPr>
        <w:t>zabývá</w:t>
      </w:r>
      <w:r>
        <w:rPr>
          <w:lang w:eastAsia="en-US"/>
        </w:rPr>
        <w:t xml:space="preserve"> </w:t>
      </w:r>
      <w:r w:rsidR="00B513E2">
        <w:rPr>
          <w:lang w:eastAsia="en-US"/>
        </w:rPr>
        <w:t>redesignem</w:t>
      </w:r>
      <w:r>
        <w:rPr>
          <w:lang w:eastAsia="en-US"/>
        </w:rPr>
        <w:t xml:space="preserve"> webové stránky </w:t>
      </w:r>
      <w:r w:rsidR="000763C7">
        <w:rPr>
          <w:lang w:eastAsia="en-US"/>
        </w:rPr>
        <w:t>diamantina.cz</w:t>
      </w:r>
      <w:r w:rsidR="0090437C">
        <w:rPr>
          <w:lang w:eastAsia="en-US"/>
        </w:rPr>
        <w:t xml:space="preserve"> Mojí </w:t>
      </w:r>
      <w:r w:rsidR="00B513E2">
        <w:rPr>
          <w:lang w:eastAsia="en-US"/>
        </w:rPr>
        <w:t>prací</w:t>
      </w:r>
      <w:r w:rsidR="0090437C">
        <w:rPr>
          <w:lang w:eastAsia="en-US"/>
        </w:rPr>
        <w:t xml:space="preserve"> je </w:t>
      </w:r>
      <w:r w:rsidR="00721F1C">
        <w:rPr>
          <w:lang w:eastAsia="en-US"/>
        </w:rPr>
        <w:t>prostudovat původní web</w:t>
      </w:r>
      <w:r w:rsidR="003404C7">
        <w:rPr>
          <w:lang w:eastAsia="en-US"/>
        </w:rPr>
        <w:t xml:space="preserve">, udělat </w:t>
      </w:r>
      <w:r w:rsidR="00B513E2">
        <w:rPr>
          <w:lang w:eastAsia="en-US"/>
        </w:rPr>
        <w:t>rešerši</w:t>
      </w:r>
      <w:r w:rsidR="003404C7">
        <w:rPr>
          <w:lang w:eastAsia="en-US"/>
        </w:rPr>
        <w:t xml:space="preserve"> a následně udělat návrh nové stránky.</w:t>
      </w:r>
      <w:r w:rsidR="00B513E2">
        <w:rPr>
          <w:lang w:eastAsia="en-US"/>
        </w:rPr>
        <w:t xml:space="preserve"> Následně stránku</w:t>
      </w:r>
      <w:r w:rsidR="005F23B0">
        <w:rPr>
          <w:lang w:eastAsia="en-US"/>
        </w:rPr>
        <w:t xml:space="preserve"> nakódovat. Poslední bod je </w:t>
      </w:r>
      <w:r w:rsidR="005C6425">
        <w:rPr>
          <w:lang w:eastAsia="en-US"/>
        </w:rPr>
        <w:t>stránku nasadit na internet a připojit Google analytics.</w:t>
      </w:r>
      <w:r w:rsidR="00176DFF">
        <w:rPr>
          <w:lang w:eastAsia="en-US"/>
        </w:rPr>
        <w:t xml:space="preserve"> Práce vychází z nutné modernizace</w:t>
      </w:r>
      <w:r w:rsidR="0062583C">
        <w:rPr>
          <w:lang w:eastAsia="en-US"/>
        </w:rPr>
        <w:t xml:space="preserve"> zastaralého webu. </w:t>
      </w:r>
      <w:r w:rsidR="005954D9">
        <w:rPr>
          <w:lang w:eastAsia="en-US"/>
        </w:rPr>
        <w:t xml:space="preserve">Práce přináší </w:t>
      </w:r>
      <w:r w:rsidR="00E44461">
        <w:rPr>
          <w:lang w:eastAsia="en-US"/>
        </w:rPr>
        <w:t>novou webovou stránku, která bude atraktivnější a více user-</w:t>
      </w:r>
      <w:proofErr w:type="spellStart"/>
      <w:r w:rsidR="00E44461">
        <w:rPr>
          <w:lang w:eastAsia="en-US"/>
        </w:rPr>
        <w:t>friendly</w:t>
      </w:r>
      <w:proofErr w:type="spellEnd"/>
      <w:r w:rsidR="00E44461">
        <w:rPr>
          <w:lang w:eastAsia="en-US"/>
        </w:rPr>
        <w:t>.</w:t>
      </w:r>
    </w:p>
    <w:p w14:paraId="1CE473FF" w14:textId="77777777" w:rsidR="00341B93" w:rsidRPr="00341B93" w:rsidRDefault="00341B93" w:rsidP="00341B93">
      <w:pPr>
        <w:pStyle w:val="Nezaazovannadpis"/>
        <w:rPr>
          <w:lang w:val="en-GB"/>
        </w:rPr>
      </w:pPr>
      <w:r w:rsidRPr="00341B93">
        <w:rPr>
          <w:lang w:val="en-GB"/>
        </w:rPr>
        <w:t>Summary</w:t>
      </w:r>
    </w:p>
    <w:p w14:paraId="6C60383B" w14:textId="0305556C" w:rsidR="0044582D" w:rsidRPr="0044582D" w:rsidRDefault="0044582D" w:rsidP="0044582D">
      <w:pPr>
        <w:pStyle w:val="Nezaazovannadpis"/>
        <w:rPr>
          <w:rFonts w:asciiTheme="minorHAnsi" w:eastAsiaTheme="minorHAnsi" w:hAnsiTheme="minorHAnsi" w:cstheme="minorBidi"/>
          <w:sz w:val="24"/>
          <w:szCs w:val="22"/>
          <w:lang w:val="en-GB"/>
        </w:rPr>
      </w:pPr>
      <w:r w:rsidRPr="0044582D">
        <w:rPr>
          <w:rFonts w:asciiTheme="minorHAnsi" w:eastAsiaTheme="minorHAnsi" w:hAnsiTheme="minorHAnsi" w:cstheme="minorBidi"/>
          <w:sz w:val="24"/>
          <w:szCs w:val="22"/>
          <w:lang w:val="en-GB"/>
        </w:rPr>
        <w:t>The thesis deals with the redesign of the diamantina.cz website My job is to study the original website, do research and then design a new website. Then I will code the page. The last point is to deploy the page on the internet and connect Google analytics. The work is based on the necessary modernization of an outdated website. The work delivers a new website that will be more attractive and more user-friendly.</w:t>
      </w:r>
    </w:p>
    <w:p w14:paraId="31ED478F" w14:textId="377EA52B" w:rsidR="00341B93" w:rsidRDefault="00341B93" w:rsidP="0044582D">
      <w:pPr>
        <w:pStyle w:val="Nezaazovannadpis"/>
      </w:pPr>
      <w:r w:rsidRPr="00341B93">
        <w:t>Čestné prohlášení</w:t>
      </w:r>
    </w:p>
    <w:p w14:paraId="76DF126A"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66D258B4" w14:textId="7048A9C4" w:rsidR="00341B93" w:rsidRPr="00341B93" w:rsidRDefault="00341B93" w:rsidP="002570DC">
      <w:pPr>
        <w:pStyle w:val="Podpisovdek"/>
      </w:pPr>
      <w:r w:rsidRPr="00341B93">
        <w:t xml:space="preserve">V Liberci dne </w:t>
      </w:r>
      <w:fldSimple w:instr=" DATE   \* MERGEFORMAT ">
        <w:r w:rsidR="00216933">
          <w:rPr>
            <w:noProof/>
          </w:rPr>
          <w:t>21.02.2022</w:t>
        </w:r>
      </w:fldSimple>
      <w:r w:rsidRPr="00341B93">
        <w:tab/>
      </w:r>
      <w:r w:rsidRPr="00341B93">
        <w:tab/>
      </w:r>
    </w:p>
    <w:p w14:paraId="2EA1D652" w14:textId="77777777" w:rsidR="00341B93" w:rsidRPr="002570DC" w:rsidRDefault="00341B93" w:rsidP="00341B93">
      <w:pPr>
        <w:pStyle w:val="Jmnopodpodpisovmdkem"/>
      </w:pPr>
      <w:r w:rsidRPr="002570DC">
        <w:tab/>
      </w:r>
      <w:sdt>
        <w:sdtPr>
          <w:alias w:val="Autor"/>
          <w:tag w:val=""/>
          <w:id w:val="172458754"/>
          <w:placeholder>
            <w:docPart w:val="EE3D2A64DB3C4A3C9A20E01AE990B334"/>
          </w:placeholder>
          <w:dataBinding w:prefixMappings="xmlns:ns0='http://purl.org/dc/elements/1.1/' xmlns:ns1='http://schemas.openxmlformats.org/package/2006/metadata/core-properties' " w:xpath="/ns1:coreProperties[1]/ns0:creator[1]" w:storeItemID="{6C3C8BC8-F283-45AE-878A-BAB7291924A1}"/>
          <w:text/>
        </w:sdtPr>
        <w:sdtEndPr/>
        <w:sdtContent>
          <w:r w:rsidR="00561244">
            <w:t>Ondra</w:t>
          </w:r>
        </w:sdtContent>
      </w:sdt>
    </w:p>
    <w:p w14:paraId="2310F1A5" w14:textId="77777777" w:rsidR="0055141A" w:rsidRPr="0055141A" w:rsidRDefault="0055141A" w:rsidP="0055141A">
      <w:pPr>
        <w:rPr>
          <w:lang w:eastAsia="cs-CZ"/>
        </w:rPr>
      </w:pPr>
    </w:p>
    <w:p w14:paraId="11A7D4F8" w14:textId="3E393689" w:rsidR="0055141A" w:rsidRPr="0055141A" w:rsidRDefault="0055141A" w:rsidP="0055141A">
      <w:pPr>
        <w:tabs>
          <w:tab w:val="left" w:pos="5790"/>
        </w:tabs>
        <w:rPr>
          <w:lang w:eastAsia="cs-CZ"/>
        </w:rPr>
        <w:sectPr w:rsidR="0055141A" w:rsidRPr="0055141A" w:rsidSect="00A758D8">
          <w:headerReference w:type="default" r:id="rId14"/>
          <w:footerReference w:type="default" r:id="rId15"/>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6EA1E503" w14:textId="77777777" w:rsidR="00236BCF" w:rsidRDefault="00236BCF">
          <w:pPr>
            <w:pStyle w:val="Nadpisobsahu"/>
          </w:pPr>
          <w:r>
            <w:t>Obsah</w:t>
          </w:r>
        </w:p>
        <w:p w14:paraId="145B83D0" w14:textId="6A8E8C74" w:rsidR="0055141A"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96300750" w:history="1">
            <w:r w:rsidR="0055141A" w:rsidRPr="00220DF1">
              <w:rPr>
                <w:rStyle w:val="Hypertextovodkaz"/>
                <w:noProof/>
              </w:rPr>
              <w:t>Úvod</w:t>
            </w:r>
            <w:r w:rsidR="0055141A">
              <w:rPr>
                <w:noProof/>
                <w:webHidden/>
              </w:rPr>
              <w:tab/>
            </w:r>
            <w:r w:rsidR="0055141A">
              <w:rPr>
                <w:noProof/>
                <w:webHidden/>
              </w:rPr>
              <w:fldChar w:fldCharType="begin"/>
            </w:r>
            <w:r w:rsidR="0055141A">
              <w:rPr>
                <w:noProof/>
                <w:webHidden/>
              </w:rPr>
              <w:instrText xml:space="preserve"> PAGEREF _Toc96300750 \h </w:instrText>
            </w:r>
            <w:r w:rsidR="0055141A">
              <w:rPr>
                <w:noProof/>
                <w:webHidden/>
              </w:rPr>
            </w:r>
            <w:r w:rsidR="0055141A">
              <w:rPr>
                <w:noProof/>
                <w:webHidden/>
              </w:rPr>
              <w:fldChar w:fldCharType="separate"/>
            </w:r>
            <w:r w:rsidR="0055141A">
              <w:rPr>
                <w:noProof/>
                <w:webHidden/>
              </w:rPr>
              <w:t>1</w:t>
            </w:r>
            <w:r w:rsidR="0055141A">
              <w:rPr>
                <w:noProof/>
                <w:webHidden/>
              </w:rPr>
              <w:fldChar w:fldCharType="end"/>
            </w:r>
          </w:hyperlink>
        </w:p>
        <w:p w14:paraId="15DC7E5C" w14:textId="434315A6" w:rsidR="0055141A" w:rsidRDefault="00216933">
          <w:pPr>
            <w:pStyle w:val="Obsah1"/>
            <w:tabs>
              <w:tab w:val="left" w:pos="720"/>
            </w:tabs>
            <w:rPr>
              <w:rFonts w:eastAsiaTheme="minorEastAsia"/>
              <w:noProof/>
              <w:sz w:val="22"/>
              <w:lang w:eastAsia="cs-CZ"/>
            </w:rPr>
          </w:pPr>
          <w:hyperlink w:anchor="_Toc96300751" w:history="1">
            <w:r w:rsidR="0055141A" w:rsidRPr="00220DF1">
              <w:rPr>
                <w:rStyle w:val="Hypertextovodkaz"/>
                <w:noProof/>
              </w:rPr>
              <w:t>1</w:t>
            </w:r>
            <w:r w:rsidR="0055141A">
              <w:rPr>
                <w:rFonts w:eastAsiaTheme="minorEastAsia"/>
                <w:noProof/>
                <w:sz w:val="22"/>
                <w:lang w:eastAsia="cs-CZ"/>
              </w:rPr>
              <w:tab/>
            </w:r>
            <w:r w:rsidR="0055141A" w:rsidRPr="00220DF1">
              <w:rPr>
                <w:rStyle w:val="Hypertextovodkaz"/>
                <w:noProof/>
              </w:rPr>
              <w:t>Marketing</w:t>
            </w:r>
            <w:r w:rsidR="0055141A">
              <w:rPr>
                <w:noProof/>
                <w:webHidden/>
              </w:rPr>
              <w:tab/>
            </w:r>
            <w:r w:rsidR="0055141A">
              <w:rPr>
                <w:noProof/>
                <w:webHidden/>
              </w:rPr>
              <w:fldChar w:fldCharType="begin"/>
            </w:r>
            <w:r w:rsidR="0055141A">
              <w:rPr>
                <w:noProof/>
                <w:webHidden/>
              </w:rPr>
              <w:instrText xml:space="preserve"> PAGEREF _Toc96300751 \h </w:instrText>
            </w:r>
            <w:r w:rsidR="0055141A">
              <w:rPr>
                <w:noProof/>
                <w:webHidden/>
              </w:rPr>
            </w:r>
            <w:r w:rsidR="0055141A">
              <w:rPr>
                <w:noProof/>
                <w:webHidden/>
              </w:rPr>
              <w:fldChar w:fldCharType="separate"/>
            </w:r>
            <w:r w:rsidR="0055141A">
              <w:rPr>
                <w:noProof/>
                <w:webHidden/>
              </w:rPr>
              <w:t>2</w:t>
            </w:r>
            <w:r w:rsidR="0055141A">
              <w:rPr>
                <w:noProof/>
                <w:webHidden/>
              </w:rPr>
              <w:fldChar w:fldCharType="end"/>
            </w:r>
          </w:hyperlink>
        </w:p>
        <w:p w14:paraId="46E840F3" w14:textId="484B7279" w:rsidR="0055141A" w:rsidRDefault="00216933">
          <w:pPr>
            <w:pStyle w:val="Obsah2"/>
            <w:rPr>
              <w:rFonts w:eastAsiaTheme="minorEastAsia"/>
              <w:noProof/>
              <w:sz w:val="22"/>
              <w:lang w:eastAsia="cs-CZ"/>
            </w:rPr>
          </w:pPr>
          <w:hyperlink w:anchor="_Toc96300752" w:history="1">
            <w:r w:rsidR="0055141A" w:rsidRPr="00220DF1">
              <w:rPr>
                <w:rStyle w:val="Hypertextovodkaz"/>
                <w:noProof/>
              </w:rPr>
              <w:t>1.1</w:t>
            </w:r>
            <w:r w:rsidR="0055141A">
              <w:rPr>
                <w:rFonts w:eastAsiaTheme="minorEastAsia"/>
                <w:noProof/>
                <w:sz w:val="22"/>
                <w:lang w:eastAsia="cs-CZ"/>
              </w:rPr>
              <w:tab/>
            </w:r>
            <w:r w:rsidR="0055141A" w:rsidRPr="00220DF1">
              <w:rPr>
                <w:rStyle w:val="Hypertextovodkaz"/>
                <w:noProof/>
              </w:rPr>
              <w:t>Google analytics</w:t>
            </w:r>
            <w:r w:rsidR="0055141A">
              <w:rPr>
                <w:noProof/>
                <w:webHidden/>
              </w:rPr>
              <w:tab/>
            </w:r>
            <w:r w:rsidR="0055141A">
              <w:rPr>
                <w:noProof/>
                <w:webHidden/>
              </w:rPr>
              <w:fldChar w:fldCharType="begin"/>
            </w:r>
            <w:r w:rsidR="0055141A">
              <w:rPr>
                <w:noProof/>
                <w:webHidden/>
              </w:rPr>
              <w:instrText xml:space="preserve"> PAGEREF _Toc96300752 \h </w:instrText>
            </w:r>
            <w:r w:rsidR="0055141A">
              <w:rPr>
                <w:noProof/>
                <w:webHidden/>
              </w:rPr>
            </w:r>
            <w:r w:rsidR="0055141A">
              <w:rPr>
                <w:noProof/>
                <w:webHidden/>
              </w:rPr>
              <w:fldChar w:fldCharType="separate"/>
            </w:r>
            <w:r w:rsidR="0055141A">
              <w:rPr>
                <w:noProof/>
                <w:webHidden/>
              </w:rPr>
              <w:t>2</w:t>
            </w:r>
            <w:r w:rsidR="0055141A">
              <w:rPr>
                <w:noProof/>
                <w:webHidden/>
              </w:rPr>
              <w:fldChar w:fldCharType="end"/>
            </w:r>
          </w:hyperlink>
        </w:p>
        <w:p w14:paraId="57108697" w14:textId="722F4A62" w:rsidR="0055141A" w:rsidRDefault="00216933">
          <w:pPr>
            <w:pStyle w:val="Obsah2"/>
            <w:rPr>
              <w:rFonts w:eastAsiaTheme="minorEastAsia"/>
              <w:noProof/>
              <w:sz w:val="22"/>
              <w:lang w:eastAsia="cs-CZ"/>
            </w:rPr>
          </w:pPr>
          <w:hyperlink w:anchor="_Toc96300753" w:history="1">
            <w:r w:rsidR="0055141A" w:rsidRPr="00220DF1">
              <w:rPr>
                <w:rStyle w:val="Hypertextovodkaz"/>
                <w:noProof/>
              </w:rPr>
              <w:t>1.2</w:t>
            </w:r>
            <w:r w:rsidR="0055141A">
              <w:rPr>
                <w:rFonts w:eastAsiaTheme="minorEastAsia"/>
                <w:noProof/>
                <w:sz w:val="22"/>
                <w:lang w:eastAsia="cs-CZ"/>
              </w:rPr>
              <w:tab/>
            </w:r>
            <w:r w:rsidR="0055141A" w:rsidRPr="00220DF1">
              <w:rPr>
                <w:rStyle w:val="Hypertextovodkaz"/>
                <w:noProof/>
              </w:rPr>
              <w:t>Primární zákazníci</w:t>
            </w:r>
            <w:r w:rsidR="0055141A">
              <w:rPr>
                <w:noProof/>
                <w:webHidden/>
              </w:rPr>
              <w:tab/>
            </w:r>
            <w:r w:rsidR="0055141A">
              <w:rPr>
                <w:noProof/>
                <w:webHidden/>
              </w:rPr>
              <w:fldChar w:fldCharType="begin"/>
            </w:r>
            <w:r w:rsidR="0055141A">
              <w:rPr>
                <w:noProof/>
                <w:webHidden/>
              </w:rPr>
              <w:instrText xml:space="preserve"> PAGEREF _Toc96300753 \h </w:instrText>
            </w:r>
            <w:r w:rsidR="0055141A">
              <w:rPr>
                <w:noProof/>
                <w:webHidden/>
              </w:rPr>
            </w:r>
            <w:r w:rsidR="0055141A">
              <w:rPr>
                <w:noProof/>
                <w:webHidden/>
              </w:rPr>
              <w:fldChar w:fldCharType="separate"/>
            </w:r>
            <w:r w:rsidR="0055141A">
              <w:rPr>
                <w:noProof/>
                <w:webHidden/>
              </w:rPr>
              <w:t>2</w:t>
            </w:r>
            <w:r w:rsidR="0055141A">
              <w:rPr>
                <w:noProof/>
                <w:webHidden/>
              </w:rPr>
              <w:fldChar w:fldCharType="end"/>
            </w:r>
          </w:hyperlink>
        </w:p>
        <w:p w14:paraId="3008204E" w14:textId="064C71A8" w:rsidR="0055141A" w:rsidRDefault="00216933">
          <w:pPr>
            <w:pStyle w:val="Obsah3"/>
            <w:rPr>
              <w:rFonts w:eastAsiaTheme="minorEastAsia"/>
              <w:noProof/>
              <w:sz w:val="22"/>
              <w:lang w:eastAsia="cs-CZ"/>
            </w:rPr>
          </w:pPr>
          <w:hyperlink w:anchor="_Toc96300754" w:history="1">
            <w:r w:rsidR="0055141A" w:rsidRPr="00220DF1">
              <w:rPr>
                <w:rStyle w:val="Hypertextovodkaz"/>
                <w:noProof/>
              </w:rPr>
              <w:t>1.2.1</w:t>
            </w:r>
            <w:r w:rsidR="0055141A">
              <w:rPr>
                <w:rFonts w:eastAsiaTheme="minorEastAsia"/>
                <w:noProof/>
                <w:sz w:val="22"/>
                <w:lang w:eastAsia="cs-CZ"/>
              </w:rPr>
              <w:tab/>
            </w:r>
            <w:r w:rsidR="0055141A" w:rsidRPr="00220DF1">
              <w:rPr>
                <w:rStyle w:val="Hypertextovodkaz"/>
                <w:noProof/>
              </w:rPr>
              <w:t>Osobnost</w:t>
            </w:r>
            <w:r w:rsidR="0055141A">
              <w:rPr>
                <w:noProof/>
                <w:webHidden/>
              </w:rPr>
              <w:tab/>
            </w:r>
            <w:r w:rsidR="0055141A">
              <w:rPr>
                <w:noProof/>
                <w:webHidden/>
              </w:rPr>
              <w:fldChar w:fldCharType="begin"/>
            </w:r>
            <w:r w:rsidR="0055141A">
              <w:rPr>
                <w:noProof/>
                <w:webHidden/>
              </w:rPr>
              <w:instrText xml:space="preserve"> PAGEREF _Toc96300754 \h </w:instrText>
            </w:r>
            <w:r w:rsidR="0055141A">
              <w:rPr>
                <w:noProof/>
                <w:webHidden/>
              </w:rPr>
            </w:r>
            <w:r w:rsidR="0055141A">
              <w:rPr>
                <w:noProof/>
                <w:webHidden/>
              </w:rPr>
              <w:fldChar w:fldCharType="separate"/>
            </w:r>
            <w:r w:rsidR="0055141A">
              <w:rPr>
                <w:noProof/>
                <w:webHidden/>
              </w:rPr>
              <w:t>2</w:t>
            </w:r>
            <w:r w:rsidR="0055141A">
              <w:rPr>
                <w:noProof/>
                <w:webHidden/>
              </w:rPr>
              <w:fldChar w:fldCharType="end"/>
            </w:r>
          </w:hyperlink>
        </w:p>
        <w:p w14:paraId="42CC14D2" w14:textId="3412265B" w:rsidR="0055141A" w:rsidRDefault="00216933">
          <w:pPr>
            <w:pStyle w:val="Obsah2"/>
            <w:rPr>
              <w:rFonts w:eastAsiaTheme="minorEastAsia"/>
              <w:noProof/>
              <w:sz w:val="22"/>
              <w:lang w:eastAsia="cs-CZ"/>
            </w:rPr>
          </w:pPr>
          <w:hyperlink w:anchor="_Toc96300755" w:history="1">
            <w:r w:rsidR="0055141A" w:rsidRPr="00220DF1">
              <w:rPr>
                <w:rStyle w:val="Hypertextovodkaz"/>
                <w:noProof/>
              </w:rPr>
              <w:t>1.3</w:t>
            </w:r>
            <w:r w:rsidR="0055141A">
              <w:rPr>
                <w:rFonts w:eastAsiaTheme="minorEastAsia"/>
                <w:noProof/>
                <w:sz w:val="22"/>
                <w:lang w:eastAsia="cs-CZ"/>
              </w:rPr>
              <w:tab/>
            </w:r>
            <w:r w:rsidR="0055141A" w:rsidRPr="00220DF1">
              <w:rPr>
                <w:rStyle w:val="Hypertextovodkaz"/>
                <w:noProof/>
              </w:rPr>
              <w:t>Rešerše trhu</w:t>
            </w:r>
            <w:r w:rsidR="0055141A">
              <w:rPr>
                <w:noProof/>
                <w:webHidden/>
              </w:rPr>
              <w:tab/>
            </w:r>
            <w:r w:rsidR="0055141A">
              <w:rPr>
                <w:noProof/>
                <w:webHidden/>
              </w:rPr>
              <w:fldChar w:fldCharType="begin"/>
            </w:r>
            <w:r w:rsidR="0055141A">
              <w:rPr>
                <w:noProof/>
                <w:webHidden/>
              </w:rPr>
              <w:instrText xml:space="preserve"> PAGEREF _Toc96300755 \h </w:instrText>
            </w:r>
            <w:r w:rsidR="0055141A">
              <w:rPr>
                <w:noProof/>
                <w:webHidden/>
              </w:rPr>
            </w:r>
            <w:r w:rsidR="0055141A">
              <w:rPr>
                <w:noProof/>
                <w:webHidden/>
              </w:rPr>
              <w:fldChar w:fldCharType="separate"/>
            </w:r>
            <w:r w:rsidR="0055141A">
              <w:rPr>
                <w:noProof/>
                <w:webHidden/>
              </w:rPr>
              <w:t>3</w:t>
            </w:r>
            <w:r w:rsidR="0055141A">
              <w:rPr>
                <w:noProof/>
                <w:webHidden/>
              </w:rPr>
              <w:fldChar w:fldCharType="end"/>
            </w:r>
          </w:hyperlink>
        </w:p>
        <w:p w14:paraId="2A4796E1" w14:textId="132E6242" w:rsidR="0055141A" w:rsidRDefault="00216933">
          <w:pPr>
            <w:pStyle w:val="Obsah2"/>
            <w:rPr>
              <w:rFonts w:eastAsiaTheme="minorEastAsia"/>
              <w:noProof/>
              <w:sz w:val="22"/>
              <w:lang w:eastAsia="cs-CZ"/>
            </w:rPr>
          </w:pPr>
          <w:hyperlink w:anchor="_Toc96300756" w:history="1">
            <w:r w:rsidR="0055141A" w:rsidRPr="00220DF1">
              <w:rPr>
                <w:rStyle w:val="Hypertextovodkaz"/>
                <w:noProof/>
              </w:rPr>
              <w:t>1.4</w:t>
            </w:r>
            <w:r w:rsidR="0055141A">
              <w:rPr>
                <w:rFonts w:eastAsiaTheme="minorEastAsia"/>
                <w:noProof/>
                <w:sz w:val="22"/>
                <w:lang w:eastAsia="cs-CZ"/>
              </w:rPr>
              <w:tab/>
            </w:r>
            <w:r w:rsidR="0055141A" w:rsidRPr="00220DF1">
              <w:rPr>
                <w:rStyle w:val="Hypertextovodkaz"/>
                <w:noProof/>
              </w:rPr>
              <w:t>Problémy původního webu</w:t>
            </w:r>
            <w:r w:rsidR="0055141A">
              <w:rPr>
                <w:noProof/>
                <w:webHidden/>
              </w:rPr>
              <w:tab/>
            </w:r>
            <w:r w:rsidR="0055141A">
              <w:rPr>
                <w:noProof/>
                <w:webHidden/>
              </w:rPr>
              <w:fldChar w:fldCharType="begin"/>
            </w:r>
            <w:r w:rsidR="0055141A">
              <w:rPr>
                <w:noProof/>
                <w:webHidden/>
              </w:rPr>
              <w:instrText xml:space="preserve"> PAGEREF _Toc96300756 \h </w:instrText>
            </w:r>
            <w:r w:rsidR="0055141A">
              <w:rPr>
                <w:noProof/>
                <w:webHidden/>
              </w:rPr>
            </w:r>
            <w:r w:rsidR="0055141A">
              <w:rPr>
                <w:noProof/>
                <w:webHidden/>
              </w:rPr>
              <w:fldChar w:fldCharType="separate"/>
            </w:r>
            <w:r w:rsidR="0055141A">
              <w:rPr>
                <w:noProof/>
                <w:webHidden/>
              </w:rPr>
              <w:t>3</w:t>
            </w:r>
            <w:r w:rsidR="0055141A">
              <w:rPr>
                <w:noProof/>
                <w:webHidden/>
              </w:rPr>
              <w:fldChar w:fldCharType="end"/>
            </w:r>
          </w:hyperlink>
        </w:p>
        <w:p w14:paraId="1774005F" w14:textId="1EC87ACF" w:rsidR="0055141A" w:rsidRDefault="00216933">
          <w:pPr>
            <w:pStyle w:val="Obsah2"/>
            <w:rPr>
              <w:rFonts w:eastAsiaTheme="minorEastAsia"/>
              <w:noProof/>
              <w:sz w:val="22"/>
              <w:lang w:eastAsia="cs-CZ"/>
            </w:rPr>
          </w:pPr>
          <w:hyperlink w:anchor="_Toc96300757" w:history="1">
            <w:r w:rsidR="0055141A" w:rsidRPr="00220DF1">
              <w:rPr>
                <w:rStyle w:val="Hypertextovodkaz"/>
                <w:noProof/>
              </w:rPr>
              <w:t>1.5</w:t>
            </w:r>
            <w:r w:rsidR="0055141A">
              <w:rPr>
                <w:rFonts w:eastAsiaTheme="minorEastAsia"/>
                <w:noProof/>
                <w:sz w:val="22"/>
                <w:lang w:eastAsia="cs-CZ"/>
              </w:rPr>
              <w:tab/>
            </w:r>
            <w:r w:rsidR="0055141A" w:rsidRPr="00220DF1">
              <w:rPr>
                <w:rStyle w:val="Hypertextovodkaz"/>
                <w:noProof/>
              </w:rPr>
              <w:t>Seznamy</w:t>
            </w:r>
            <w:r w:rsidR="0055141A">
              <w:rPr>
                <w:noProof/>
                <w:webHidden/>
              </w:rPr>
              <w:tab/>
            </w:r>
            <w:r w:rsidR="0055141A">
              <w:rPr>
                <w:noProof/>
                <w:webHidden/>
              </w:rPr>
              <w:fldChar w:fldCharType="begin"/>
            </w:r>
            <w:r w:rsidR="0055141A">
              <w:rPr>
                <w:noProof/>
                <w:webHidden/>
              </w:rPr>
              <w:instrText xml:space="preserve"> PAGEREF _Toc96300757 \h </w:instrText>
            </w:r>
            <w:r w:rsidR="0055141A">
              <w:rPr>
                <w:noProof/>
                <w:webHidden/>
              </w:rPr>
            </w:r>
            <w:r w:rsidR="0055141A">
              <w:rPr>
                <w:noProof/>
                <w:webHidden/>
              </w:rPr>
              <w:fldChar w:fldCharType="separate"/>
            </w:r>
            <w:r w:rsidR="0055141A">
              <w:rPr>
                <w:noProof/>
                <w:webHidden/>
              </w:rPr>
              <w:t>5</w:t>
            </w:r>
            <w:r w:rsidR="0055141A">
              <w:rPr>
                <w:noProof/>
                <w:webHidden/>
              </w:rPr>
              <w:fldChar w:fldCharType="end"/>
            </w:r>
          </w:hyperlink>
        </w:p>
        <w:p w14:paraId="583EECB1" w14:textId="2FC89608" w:rsidR="0055141A" w:rsidRDefault="00216933">
          <w:pPr>
            <w:pStyle w:val="Obsah3"/>
            <w:rPr>
              <w:rFonts w:eastAsiaTheme="minorEastAsia"/>
              <w:noProof/>
              <w:sz w:val="22"/>
              <w:lang w:eastAsia="cs-CZ"/>
            </w:rPr>
          </w:pPr>
          <w:hyperlink w:anchor="_Toc96300758" w:history="1">
            <w:r w:rsidR="0055141A" w:rsidRPr="00220DF1">
              <w:rPr>
                <w:rStyle w:val="Hypertextovodkaz"/>
                <w:noProof/>
              </w:rPr>
              <w:t>1.5.1</w:t>
            </w:r>
            <w:r w:rsidR="0055141A">
              <w:rPr>
                <w:rFonts w:eastAsiaTheme="minorEastAsia"/>
                <w:noProof/>
                <w:sz w:val="22"/>
                <w:lang w:eastAsia="cs-CZ"/>
              </w:rPr>
              <w:tab/>
            </w:r>
            <w:r w:rsidR="0055141A" w:rsidRPr="00220DF1">
              <w:rPr>
                <w:rStyle w:val="Hypertextovodkaz"/>
                <w:noProof/>
              </w:rPr>
              <w:t>Číslovaný seznam</w:t>
            </w:r>
            <w:r w:rsidR="0055141A">
              <w:rPr>
                <w:noProof/>
                <w:webHidden/>
              </w:rPr>
              <w:tab/>
            </w:r>
            <w:r w:rsidR="0055141A">
              <w:rPr>
                <w:noProof/>
                <w:webHidden/>
              </w:rPr>
              <w:fldChar w:fldCharType="begin"/>
            </w:r>
            <w:r w:rsidR="0055141A">
              <w:rPr>
                <w:noProof/>
                <w:webHidden/>
              </w:rPr>
              <w:instrText xml:space="preserve"> PAGEREF _Toc96300758 \h </w:instrText>
            </w:r>
            <w:r w:rsidR="0055141A">
              <w:rPr>
                <w:noProof/>
                <w:webHidden/>
              </w:rPr>
            </w:r>
            <w:r w:rsidR="0055141A">
              <w:rPr>
                <w:noProof/>
                <w:webHidden/>
              </w:rPr>
              <w:fldChar w:fldCharType="separate"/>
            </w:r>
            <w:r w:rsidR="0055141A">
              <w:rPr>
                <w:noProof/>
                <w:webHidden/>
              </w:rPr>
              <w:t>5</w:t>
            </w:r>
            <w:r w:rsidR="0055141A">
              <w:rPr>
                <w:noProof/>
                <w:webHidden/>
              </w:rPr>
              <w:fldChar w:fldCharType="end"/>
            </w:r>
          </w:hyperlink>
        </w:p>
        <w:p w14:paraId="010B1447" w14:textId="4B0954F5" w:rsidR="0055141A" w:rsidRDefault="00216933">
          <w:pPr>
            <w:pStyle w:val="Obsah3"/>
            <w:rPr>
              <w:rFonts w:eastAsiaTheme="minorEastAsia"/>
              <w:noProof/>
              <w:sz w:val="22"/>
              <w:lang w:eastAsia="cs-CZ"/>
            </w:rPr>
          </w:pPr>
          <w:hyperlink w:anchor="_Toc96300759" w:history="1">
            <w:r w:rsidR="0055141A" w:rsidRPr="00220DF1">
              <w:rPr>
                <w:rStyle w:val="Hypertextovodkaz"/>
                <w:noProof/>
              </w:rPr>
              <w:t>1.5.2</w:t>
            </w:r>
            <w:r w:rsidR="0055141A">
              <w:rPr>
                <w:rFonts w:eastAsiaTheme="minorEastAsia"/>
                <w:noProof/>
                <w:sz w:val="22"/>
                <w:lang w:eastAsia="cs-CZ"/>
              </w:rPr>
              <w:tab/>
            </w:r>
            <w:r w:rsidR="0055141A" w:rsidRPr="00220DF1">
              <w:rPr>
                <w:rStyle w:val="Hypertextovodkaz"/>
                <w:noProof/>
              </w:rPr>
              <w:t>Odrážkový seznam</w:t>
            </w:r>
            <w:r w:rsidR="0055141A">
              <w:rPr>
                <w:noProof/>
                <w:webHidden/>
              </w:rPr>
              <w:tab/>
            </w:r>
            <w:r w:rsidR="0055141A">
              <w:rPr>
                <w:noProof/>
                <w:webHidden/>
              </w:rPr>
              <w:fldChar w:fldCharType="begin"/>
            </w:r>
            <w:r w:rsidR="0055141A">
              <w:rPr>
                <w:noProof/>
                <w:webHidden/>
              </w:rPr>
              <w:instrText xml:space="preserve"> PAGEREF _Toc96300759 \h </w:instrText>
            </w:r>
            <w:r w:rsidR="0055141A">
              <w:rPr>
                <w:noProof/>
                <w:webHidden/>
              </w:rPr>
            </w:r>
            <w:r w:rsidR="0055141A">
              <w:rPr>
                <w:noProof/>
                <w:webHidden/>
              </w:rPr>
              <w:fldChar w:fldCharType="separate"/>
            </w:r>
            <w:r w:rsidR="0055141A">
              <w:rPr>
                <w:noProof/>
                <w:webHidden/>
              </w:rPr>
              <w:t>5</w:t>
            </w:r>
            <w:r w:rsidR="0055141A">
              <w:rPr>
                <w:noProof/>
                <w:webHidden/>
              </w:rPr>
              <w:fldChar w:fldCharType="end"/>
            </w:r>
          </w:hyperlink>
        </w:p>
        <w:p w14:paraId="21159055" w14:textId="6C439448" w:rsidR="0055141A" w:rsidRDefault="00216933">
          <w:pPr>
            <w:pStyle w:val="Obsah2"/>
            <w:rPr>
              <w:rFonts w:eastAsiaTheme="minorEastAsia"/>
              <w:noProof/>
              <w:sz w:val="22"/>
              <w:lang w:eastAsia="cs-CZ"/>
            </w:rPr>
          </w:pPr>
          <w:hyperlink w:anchor="_Toc96300760" w:history="1">
            <w:r w:rsidR="0055141A" w:rsidRPr="00220DF1">
              <w:rPr>
                <w:rStyle w:val="Hypertextovodkaz"/>
                <w:noProof/>
              </w:rPr>
              <w:t>1.6</w:t>
            </w:r>
            <w:r w:rsidR="0055141A">
              <w:rPr>
                <w:rFonts w:eastAsiaTheme="minorEastAsia"/>
                <w:noProof/>
                <w:sz w:val="22"/>
                <w:lang w:eastAsia="cs-CZ"/>
              </w:rPr>
              <w:tab/>
            </w:r>
            <w:r w:rsidR="0055141A" w:rsidRPr="00220DF1">
              <w:rPr>
                <w:rStyle w:val="Hypertextovodkaz"/>
                <w:noProof/>
              </w:rPr>
              <w:t>Dlouhá citace</w:t>
            </w:r>
            <w:r w:rsidR="0055141A">
              <w:rPr>
                <w:noProof/>
                <w:webHidden/>
              </w:rPr>
              <w:tab/>
            </w:r>
            <w:r w:rsidR="0055141A">
              <w:rPr>
                <w:noProof/>
                <w:webHidden/>
              </w:rPr>
              <w:fldChar w:fldCharType="begin"/>
            </w:r>
            <w:r w:rsidR="0055141A">
              <w:rPr>
                <w:noProof/>
                <w:webHidden/>
              </w:rPr>
              <w:instrText xml:space="preserve"> PAGEREF _Toc96300760 \h </w:instrText>
            </w:r>
            <w:r w:rsidR="0055141A">
              <w:rPr>
                <w:noProof/>
                <w:webHidden/>
              </w:rPr>
            </w:r>
            <w:r w:rsidR="0055141A">
              <w:rPr>
                <w:noProof/>
                <w:webHidden/>
              </w:rPr>
              <w:fldChar w:fldCharType="separate"/>
            </w:r>
            <w:r w:rsidR="0055141A">
              <w:rPr>
                <w:noProof/>
                <w:webHidden/>
              </w:rPr>
              <w:t>5</w:t>
            </w:r>
            <w:r w:rsidR="0055141A">
              <w:rPr>
                <w:noProof/>
                <w:webHidden/>
              </w:rPr>
              <w:fldChar w:fldCharType="end"/>
            </w:r>
          </w:hyperlink>
        </w:p>
        <w:p w14:paraId="534ECA9F" w14:textId="32B0D993" w:rsidR="0055141A" w:rsidRDefault="00216933">
          <w:pPr>
            <w:pStyle w:val="Obsah2"/>
            <w:rPr>
              <w:rFonts w:eastAsiaTheme="minorEastAsia"/>
              <w:noProof/>
              <w:sz w:val="22"/>
              <w:lang w:eastAsia="cs-CZ"/>
            </w:rPr>
          </w:pPr>
          <w:hyperlink w:anchor="_Toc96300761" w:history="1">
            <w:r w:rsidR="0055141A" w:rsidRPr="00220DF1">
              <w:rPr>
                <w:rStyle w:val="Hypertextovodkaz"/>
                <w:noProof/>
              </w:rPr>
              <w:t>1.7</w:t>
            </w:r>
            <w:r w:rsidR="0055141A">
              <w:rPr>
                <w:rFonts w:eastAsiaTheme="minorEastAsia"/>
                <w:noProof/>
                <w:sz w:val="22"/>
                <w:lang w:eastAsia="cs-CZ"/>
              </w:rPr>
              <w:tab/>
            </w:r>
            <w:r w:rsidR="0055141A" w:rsidRPr="00220DF1">
              <w:rPr>
                <w:rStyle w:val="Hypertextovodkaz"/>
                <w:noProof/>
              </w:rPr>
              <w:t>Zdrojový kód</w:t>
            </w:r>
            <w:r w:rsidR="0055141A">
              <w:rPr>
                <w:noProof/>
                <w:webHidden/>
              </w:rPr>
              <w:tab/>
            </w:r>
            <w:r w:rsidR="0055141A">
              <w:rPr>
                <w:noProof/>
                <w:webHidden/>
              </w:rPr>
              <w:fldChar w:fldCharType="begin"/>
            </w:r>
            <w:r w:rsidR="0055141A">
              <w:rPr>
                <w:noProof/>
                <w:webHidden/>
              </w:rPr>
              <w:instrText xml:space="preserve"> PAGEREF _Toc96300761 \h </w:instrText>
            </w:r>
            <w:r w:rsidR="0055141A">
              <w:rPr>
                <w:noProof/>
                <w:webHidden/>
              </w:rPr>
            </w:r>
            <w:r w:rsidR="0055141A">
              <w:rPr>
                <w:noProof/>
                <w:webHidden/>
              </w:rPr>
              <w:fldChar w:fldCharType="separate"/>
            </w:r>
            <w:r w:rsidR="0055141A">
              <w:rPr>
                <w:noProof/>
                <w:webHidden/>
              </w:rPr>
              <w:t>5</w:t>
            </w:r>
            <w:r w:rsidR="0055141A">
              <w:rPr>
                <w:noProof/>
                <w:webHidden/>
              </w:rPr>
              <w:fldChar w:fldCharType="end"/>
            </w:r>
          </w:hyperlink>
        </w:p>
        <w:p w14:paraId="10C00E84" w14:textId="111ED47A" w:rsidR="0055141A" w:rsidRDefault="00216933">
          <w:pPr>
            <w:pStyle w:val="Obsah1"/>
            <w:tabs>
              <w:tab w:val="left" w:pos="720"/>
            </w:tabs>
            <w:rPr>
              <w:rFonts w:eastAsiaTheme="minorEastAsia"/>
              <w:noProof/>
              <w:sz w:val="22"/>
              <w:lang w:eastAsia="cs-CZ"/>
            </w:rPr>
          </w:pPr>
          <w:hyperlink w:anchor="_Toc96300762" w:history="1">
            <w:r w:rsidR="0055141A" w:rsidRPr="00220DF1">
              <w:rPr>
                <w:rStyle w:val="Hypertextovodkaz"/>
                <w:noProof/>
              </w:rPr>
              <w:t>2</w:t>
            </w:r>
            <w:r w:rsidR="0055141A">
              <w:rPr>
                <w:rFonts w:eastAsiaTheme="minorEastAsia"/>
                <w:noProof/>
                <w:sz w:val="22"/>
                <w:lang w:eastAsia="cs-CZ"/>
              </w:rPr>
              <w:tab/>
            </w:r>
            <w:r w:rsidR="0055141A" w:rsidRPr="00220DF1">
              <w:rPr>
                <w:rStyle w:val="Hypertextovodkaz"/>
                <w:noProof/>
              </w:rPr>
              <w:t>Design webu</w:t>
            </w:r>
            <w:r w:rsidR="0055141A">
              <w:rPr>
                <w:noProof/>
                <w:webHidden/>
              </w:rPr>
              <w:tab/>
            </w:r>
            <w:r w:rsidR="0055141A">
              <w:rPr>
                <w:noProof/>
                <w:webHidden/>
              </w:rPr>
              <w:fldChar w:fldCharType="begin"/>
            </w:r>
            <w:r w:rsidR="0055141A">
              <w:rPr>
                <w:noProof/>
                <w:webHidden/>
              </w:rPr>
              <w:instrText xml:space="preserve"> PAGEREF _Toc96300762 \h </w:instrText>
            </w:r>
            <w:r w:rsidR="0055141A">
              <w:rPr>
                <w:noProof/>
                <w:webHidden/>
              </w:rPr>
            </w:r>
            <w:r w:rsidR="0055141A">
              <w:rPr>
                <w:noProof/>
                <w:webHidden/>
              </w:rPr>
              <w:fldChar w:fldCharType="separate"/>
            </w:r>
            <w:r w:rsidR="0055141A">
              <w:rPr>
                <w:noProof/>
                <w:webHidden/>
              </w:rPr>
              <w:t>6</w:t>
            </w:r>
            <w:r w:rsidR="0055141A">
              <w:rPr>
                <w:noProof/>
                <w:webHidden/>
              </w:rPr>
              <w:fldChar w:fldCharType="end"/>
            </w:r>
          </w:hyperlink>
        </w:p>
        <w:p w14:paraId="32F9AA88" w14:textId="4E2E2898" w:rsidR="0055141A" w:rsidRDefault="00216933">
          <w:pPr>
            <w:pStyle w:val="Obsah2"/>
            <w:rPr>
              <w:rFonts w:eastAsiaTheme="minorEastAsia"/>
              <w:noProof/>
              <w:sz w:val="22"/>
              <w:lang w:eastAsia="cs-CZ"/>
            </w:rPr>
          </w:pPr>
          <w:hyperlink w:anchor="_Toc96300763" w:history="1">
            <w:r w:rsidR="0055141A" w:rsidRPr="00220DF1">
              <w:rPr>
                <w:rStyle w:val="Hypertextovodkaz"/>
                <w:noProof/>
              </w:rPr>
              <w:t>2.1</w:t>
            </w:r>
            <w:r w:rsidR="0055141A">
              <w:rPr>
                <w:rFonts w:eastAsiaTheme="minorEastAsia"/>
                <w:noProof/>
                <w:sz w:val="22"/>
                <w:lang w:eastAsia="cs-CZ"/>
              </w:rPr>
              <w:tab/>
            </w:r>
            <w:r w:rsidR="0055141A" w:rsidRPr="00220DF1">
              <w:rPr>
                <w:rStyle w:val="Hypertextovodkaz"/>
                <w:noProof/>
              </w:rPr>
              <w:t>Původní web</w:t>
            </w:r>
            <w:r w:rsidR="0055141A">
              <w:rPr>
                <w:noProof/>
                <w:webHidden/>
              </w:rPr>
              <w:tab/>
            </w:r>
            <w:r w:rsidR="0055141A">
              <w:rPr>
                <w:noProof/>
                <w:webHidden/>
              </w:rPr>
              <w:fldChar w:fldCharType="begin"/>
            </w:r>
            <w:r w:rsidR="0055141A">
              <w:rPr>
                <w:noProof/>
                <w:webHidden/>
              </w:rPr>
              <w:instrText xml:space="preserve"> PAGEREF _Toc96300763 \h </w:instrText>
            </w:r>
            <w:r w:rsidR="0055141A">
              <w:rPr>
                <w:noProof/>
                <w:webHidden/>
              </w:rPr>
            </w:r>
            <w:r w:rsidR="0055141A">
              <w:rPr>
                <w:noProof/>
                <w:webHidden/>
              </w:rPr>
              <w:fldChar w:fldCharType="separate"/>
            </w:r>
            <w:r w:rsidR="0055141A">
              <w:rPr>
                <w:noProof/>
                <w:webHidden/>
              </w:rPr>
              <w:t>6</w:t>
            </w:r>
            <w:r w:rsidR="0055141A">
              <w:rPr>
                <w:noProof/>
                <w:webHidden/>
              </w:rPr>
              <w:fldChar w:fldCharType="end"/>
            </w:r>
          </w:hyperlink>
        </w:p>
        <w:p w14:paraId="2F0FEF4F" w14:textId="1112B50E" w:rsidR="0055141A" w:rsidRDefault="00216933">
          <w:pPr>
            <w:pStyle w:val="Obsah3"/>
            <w:rPr>
              <w:rFonts w:eastAsiaTheme="minorEastAsia"/>
              <w:noProof/>
              <w:sz w:val="22"/>
              <w:lang w:eastAsia="cs-CZ"/>
            </w:rPr>
          </w:pPr>
          <w:hyperlink w:anchor="_Toc96300764" w:history="1">
            <w:r w:rsidR="0055141A" w:rsidRPr="00220DF1">
              <w:rPr>
                <w:rStyle w:val="Hypertextovodkaz"/>
                <w:noProof/>
              </w:rPr>
              <w:t>2.1.1</w:t>
            </w:r>
            <w:r w:rsidR="0055141A">
              <w:rPr>
                <w:rFonts w:eastAsiaTheme="minorEastAsia"/>
                <w:noProof/>
                <w:sz w:val="22"/>
                <w:lang w:eastAsia="cs-CZ"/>
              </w:rPr>
              <w:tab/>
            </w:r>
            <w:r w:rsidR="0055141A" w:rsidRPr="00220DF1">
              <w:rPr>
                <w:rStyle w:val="Hypertextovodkaz"/>
                <w:noProof/>
              </w:rPr>
              <w:t>Nedostatky webu</w:t>
            </w:r>
            <w:r w:rsidR="0055141A">
              <w:rPr>
                <w:noProof/>
                <w:webHidden/>
              </w:rPr>
              <w:tab/>
            </w:r>
            <w:r w:rsidR="0055141A">
              <w:rPr>
                <w:noProof/>
                <w:webHidden/>
              </w:rPr>
              <w:fldChar w:fldCharType="begin"/>
            </w:r>
            <w:r w:rsidR="0055141A">
              <w:rPr>
                <w:noProof/>
                <w:webHidden/>
              </w:rPr>
              <w:instrText xml:space="preserve"> PAGEREF _Toc96300764 \h </w:instrText>
            </w:r>
            <w:r w:rsidR="0055141A">
              <w:rPr>
                <w:noProof/>
                <w:webHidden/>
              </w:rPr>
            </w:r>
            <w:r w:rsidR="0055141A">
              <w:rPr>
                <w:noProof/>
                <w:webHidden/>
              </w:rPr>
              <w:fldChar w:fldCharType="separate"/>
            </w:r>
            <w:r w:rsidR="0055141A">
              <w:rPr>
                <w:noProof/>
                <w:webHidden/>
              </w:rPr>
              <w:t>6</w:t>
            </w:r>
            <w:r w:rsidR="0055141A">
              <w:rPr>
                <w:noProof/>
                <w:webHidden/>
              </w:rPr>
              <w:fldChar w:fldCharType="end"/>
            </w:r>
          </w:hyperlink>
        </w:p>
        <w:p w14:paraId="115C839E" w14:textId="68B2E2B2" w:rsidR="0055141A" w:rsidRDefault="00216933">
          <w:pPr>
            <w:pStyle w:val="Obsah2"/>
            <w:rPr>
              <w:rFonts w:eastAsiaTheme="minorEastAsia"/>
              <w:noProof/>
              <w:sz w:val="22"/>
              <w:lang w:eastAsia="cs-CZ"/>
            </w:rPr>
          </w:pPr>
          <w:hyperlink w:anchor="_Toc96300765" w:history="1">
            <w:r w:rsidR="0055141A" w:rsidRPr="00220DF1">
              <w:rPr>
                <w:rStyle w:val="Hypertextovodkaz"/>
                <w:noProof/>
              </w:rPr>
              <w:t>2.2</w:t>
            </w:r>
            <w:r w:rsidR="0055141A">
              <w:rPr>
                <w:rFonts w:eastAsiaTheme="minorEastAsia"/>
                <w:noProof/>
                <w:sz w:val="22"/>
                <w:lang w:eastAsia="cs-CZ"/>
              </w:rPr>
              <w:tab/>
            </w:r>
            <w:r w:rsidR="0055141A" w:rsidRPr="00220DF1">
              <w:rPr>
                <w:rStyle w:val="Hypertextovodkaz"/>
                <w:noProof/>
              </w:rPr>
              <w:t>Aktuální web</w:t>
            </w:r>
            <w:r w:rsidR="0055141A">
              <w:rPr>
                <w:noProof/>
                <w:webHidden/>
              </w:rPr>
              <w:tab/>
            </w:r>
            <w:r w:rsidR="0055141A">
              <w:rPr>
                <w:noProof/>
                <w:webHidden/>
              </w:rPr>
              <w:fldChar w:fldCharType="begin"/>
            </w:r>
            <w:r w:rsidR="0055141A">
              <w:rPr>
                <w:noProof/>
                <w:webHidden/>
              </w:rPr>
              <w:instrText xml:space="preserve"> PAGEREF _Toc96300765 \h </w:instrText>
            </w:r>
            <w:r w:rsidR="0055141A">
              <w:rPr>
                <w:noProof/>
                <w:webHidden/>
              </w:rPr>
            </w:r>
            <w:r w:rsidR="0055141A">
              <w:rPr>
                <w:noProof/>
                <w:webHidden/>
              </w:rPr>
              <w:fldChar w:fldCharType="separate"/>
            </w:r>
            <w:r w:rsidR="0055141A">
              <w:rPr>
                <w:noProof/>
                <w:webHidden/>
              </w:rPr>
              <w:t>6</w:t>
            </w:r>
            <w:r w:rsidR="0055141A">
              <w:rPr>
                <w:noProof/>
                <w:webHidden/>
              </w:rPr>
              <w:fldChar w:fldCharType="end"/>
            </w:r>
          </w:hyperlink>
        </w:p>
        <w:p w14:paraId="2531F6AD" w14:textId="7BC42BA2" w:rsidR="0055141A" w:rsidRDefault="00216933">
          <w:pPr>
            <w:pStyle w:val="Obsah3"/>
            <w:rPr>
              <w:rFonts w:eastAsiaTheme="minorEastAsia"/>
              <w:noProof/>
              <w:sz w:val="22"/>
              <w:lang w:eastAsia="cs-CZ"/>
            </w:rPr>
          </w:pPr>
          <w:hyperlink w:anchor="_Toc96300766" w:history="1">
            <w:r w:rsidR="0055141A" w:rsidRPr="00220DF1">
              <w:rPr>
                <w:rStyle w:val="Hypertextovodkaz"/>
                <w:noProof/>
              </w:rPr>
              <w:t>2.2.1</w:t>
            </w:r>
            <w:r w:rsidR="0055141A">
              <w:rPr>
                <w:rFonts w:eastAsiaTheme="minorEastAsia"/>
                <w:noProof/>
                <w:sz w:val="22"/>
                <w:lang w:eastAsia="cs-CZ"/>
              </w:rPr>
              <w:tab/>
            </w:r>
            <w:r w:rsidR="0055141A" w:rsidRPr="00220DF1">
              <w:rPr>
                <w:rStyle w:val="Hypertextovodkaz"/>
                <w:noProof/>
              </w:rPr>
              <w:t>Wireframe</w:t>
            </w:r>
            <w:r w:rsidR="0055141A">
              <w:rPr>
                <w:noProof/>
                <w:webHidden/>
              </w:rPr>
              <w:tab/>
            </w:r>
            <w:r w:rsidR="0055141A">
              <w:rPr>
                <w:noProof/>
                <w:webHidden/>
              </w:rPr>
              <w:fldChar w:fldCharType="begin"/>
            </w:r>
            <w:r w:rsidR="0055141A">
              <w:rPr>
                <w:noProof/>
                <w:webHidden/>
              </w:rPr>
              <w:instrText xml:space="preserve"> PAGEREF _Toc96300766 \h </w:instrText>
            </w:r>
            <w:r w:rsidR="0055141A">
              <w:rPr>
                <w:noProof/>
                <w:webHidden/>
              </w:rPr>
            </w:r>
            <w:r w:rsidR="0055141A">
              <w:rPr>
                <w:noProof/>
                <w:webHidden/>
              </w:rPr>
              <w:fldChar w:fldCharType="separate"/>
            </w:r>
            <w:r w:rsidR="0055141A">
              <w:rPr>
                <w:noProof/>
                <w:webHidden/>
              </w:rPr>
              <w:t>6</w:t>
            </w:r>
            <w:r w:rsidR="0055141A">
              <w:rPr>
                <w:noProof/>
                <w:webHidden/>
              </w:rPr>
              <w:fldChar w:fldCharType="end"/>
            </w:r>
          </w:hyperlink>
        </w:p>
        <w:p w14:paraId="08D1201F" w14:textId="749D13A2" w:rsidR="0055141A" w:rsidRDefault="00216933">
          <w:pPr>
            <w:pStyle w:val="Obsah3"/>
            <w:rPr>
              <w:rFonts w:eastAsiaTheme="minorEastAsia"/>
              <w:noProof/>
              <w:sz w:val="22"/>
              <w:lang w:eastAsia="cs-CZ"/>
            </w:rPr>
          </w:pPr>
          <w:hyperlink w:anchor="_Toc96300767" w:history="1">
            <w:r w:rsidR="0055141A" w:rsidRPr="00220DF1">
              <w:rPr>
                <w:rStyle w:val="Hypertextovodkaz"/>
                <w:noProof/>
              </w:rPr>
              <w:t>2.2.2</w:t>
            </w:r>
            <w:r w:rsidR="0055141A">
              <w:rPr>
                <w:rFonts w:eastAsiaTheme="minorEastAsia"/>
                <w:noProof/>
                <w:sz w:val="22"/>
                <w:lang w:eastAsia="cs-CZ"/>
              </w:rPr>
              <w:tab/>
            </w:r>
            <w:r w:rsidR="0055141A" w:rsidRPr="00220DF1">
              <w:rPr>
                <w:rStyle w:val="Hypertextovodkaz"/>
                <w:noProof/>
              </w:rPr>
              <w:t>Barevná paleta</w:t>
            </w:r>
            <w:r w:rsidR="0055141A">
              <w:rPr>
                <w:noProof/>
                <w:webHidden/>
              </w:rPr>
              <w:tab/>
            </w:r>
            <w:r w:rsidR="0055141A">
              <w:rPr>
                <w:noProof/>
                <w:webHidden/>
              </w:rPr>
              <w:fldChar w:fldCharType="begin"/>
            </w:r>
            <w:r w:rsidR="0055141A">
              <w:rPr>
                <w:noProof/>
                <w:webHidden/>
              </w:rPr>
              <w:instrText xml:space="preserve"> PAGEREF _Toc96300767 \h </w:instrText>
            </w:r>
            <w:r w:rsidR="0055141A">
              <w:rPr>
                <w:noProof/>
                <w:webHidden/>
              </w:rPr>
            </w:r>
            <w:r w:rsidR="0055141A">
              <w:rPr>
                <w:noProof/>
                <w:webHidden/>
              </w:rPr>
              <w:fldChar w:fldCharType="separate"/>
            </w:r>
            <w:r w:rsidR="0055141A">
              <w:rPr>
                <w:noProof/>
                <w:webHidden/>
              </w:rPr>
              <w:t>6</w:t>
            </w:r>
            <w:r w:rsidR="0055141A">
              <w:rPr>
                <w:noProof/>
                <w:webHidden/>
              </w:rPr>
              <w:fldChar w:fldCharType="end"/>
            </w:r>
          </w:hyperlink>
        </w:p>
        <w:p w14:paraId="59C9ED7F" w14:textId="168F02B8" w:rsidR="0055141A" w:rsidRDefault="00216933">
          <w:pPr>
            <w:pStyle w:val="Obsah3"/>
            <w:rPr>
              <w:rFonts w:eastAsiaTheme="minorEastAsia"/>
              <w:noProof/>
              <w:sz w:val="22"/>
              <w:lang w:eastAsia="cs-CZ"/>
            </w:rPr>
          </w:pPr>
          <w:hyperlink w:anchor="_Toc96300768" w:history="1">
            <w:r w:rsidR="0055141A" w:rsidRPr="00220DF1">
              <w:rPr>
                <w:rStyle w:val="Hypertextovodkaz"/>
                <w:noProof/>
              </w:rPr>
              <w:t>2.2.3</w:t>
            </w:r>
            <w:r w:rsidR="0055141A">
              <w:rPr>
                <w:rFonts w:eastAsiaTheme="minorEastAsia"/>
                <w:noProof/>
                <w:sz w:val="22"/>
                <w:lang w:eastAsia="cs-CZ"/>
              </w:rPr>
              <w:tab/>
            </w:r>
            <w:r w:rsidR="0055141A" w:rsidRPr="00220DF1">
              <w:rPr>
                <w:rStyle w:val="Hypertextovodkaz"/>
                <w:noProof/>
              </w:rPr>
              <w:t>Úvodní stránka</w:t>
            </w:r>
            <w:r w:rsidR="0055141A">
              <w:rPr>
                <w:noProof/>
                <w:webHidden/>
              </w:rPr>
              <w:tab/>
            </w:r>
            <w:r w:rsidR="0055141A">
              <w:rPr>
                <w:noProof/>
                <w:webHidden/>
              </w:rPr>
              <w:fldChar w:fldCharType="begin"/>
            </w:r>
            <w:r w:rsidR="0055141A">
              <w:rPr>
                <w:noProof/>
                <w:webHidden/>
              </w:rPr>
              <w:instrText xml:space="preserve"> PAGEREF _Toc96300768 \h </w:instrText>
            </w:r>
            <w:r w:rsidR="0055141A">
              <w:rPr>
                <w:noProof/>
                <w:webHidden/>
              </w:rPr>
            </w:r>
            <w:r w:rsidR="0055141A">
              <w:rPr>
                <w:noProof/>
                <w:webHidden/>
              </w:rPr>
              <w:fldChar w:fldCharType="separate"/>
            </w:r>
            <w:r w:rsidR="0055141A">
              <w:rPr>
                <w:noProof/>
                <w:webHidden/>
              </w:rPr>
              <w:t>7</w:t>
            </w:r>
            <w:r w:rsidR="0055141A">
              <w:rPr>
                <w:noProof/>
                <w:webHidden/>
              </w:rPr>
              <w:fldChar w:fldCharType="end"/>
            </w:r>
          </w:hyperlink>
        </w:p>
        <w:p w14:paraId="32A90FBB" w14:textId="5E7BE8E2" w:rsidR="0055141A" w:rsidRDefault="00216933">
          <w:pPr>
            <w:pStyle w:val="Obsah3"/>
            <w:rPr>
              <w:rFonts w:eastAsiaTheme="minorEastAsia"/>
              <w:noProof/>
              <w:sz w:val="22"/>
              <w:lang w:eastAsia="cs-CZ"/>
            </w:rPr>
          </w:pPr>
          <w:hyperlink w:anchor="_Toc96300769" w:history="1">
            <w:r w:rsidR="0055141A" w:rsidRPr="00220DF1">
              <w:rPr>
                <w:rStyle w:val="Hypertextovodkaz"/>
                <w:noProof/>
              </w:rPr>
              <w:t>2.2.4</w:t>
            </w:r>
            <w:r w:rsidR="0055141A">
              <w:rPr>
                <w:rFonts w:eastAsiaTheme="minorEastAsia"/>
                <w:noProof/>
                <w:sz w:val="22"/>
                <w:lang w:eastAsia="cs-CZ"/>
              </w:rPr>
              <w:tab/>
            </w:r>
            <w:r w:rsidR="0055141A" w:rsidRPr="00220DF1">
              <w:rPr>
                <w:rStyle w:val="Hypertextovodkaz"/>
                <w:noProof/>
              </w:rPr>
              <w:t>Header</w:t>
            </w:r>
            <w:r w:rsidR="0055141A">
              <w:rPr>
                <w:noProof/>
                <w:webHidden/>
              </w:rPr>
              <w:tab/>
            </w:r>
            <w:r w:rsidR="0055141A">
              <w:rPr>
                <w:noProof/>
                <w:webHidden/>
              </w:rPr>
              <w:fldChar w:fldCharType="begin"/>
            </w:r>
            <w:r w:rsidR="0055141A">
              <w:rPr>
                <w:noProof/>
                <w:webHidden/>
              </w:rPr>
              <w:instrText xml:space="preserve"> PAGEREF _Toc96300769 \h </w:instrText>
            </w:r>
            <w:r w:rsidR="0055141A">
              <w:rPr>
                <w:noProof/>
                <w:webHidden/>
              </w:rPr>
            </w:r>
            <w:r w:rsidR="0055141A">
              <w:rPr>
                <w:noProof/>
                <w:webHidden/>
              </w:rPr>
              <w:fldChar w:fldCharType="separate"/>
            </w:r>
            <w:r w:rsidR="0055141A">
              <w:rPr>
                <w:noProof/>
                <w:webHidden/>
              </w:rPr>
              <w:t>7</w:t>
            </w:r>
            <w:r w:rsidR="0055141A">
              <w:rPr>
                <w:noProof/>
                <w:webHidden/>
              </w:rPr>
              <w:fldChar w:fldCharType="end"/>
            </w:r>
          </w:hyperlink>
        </w:p>
        <w:p w14:paraId="1ACD56AC" w14:textId="74C539B2" w:rsidR="0055141A" w:rsidRDefault="00216933">
          <w:pPr>
            <w:pStyle w:val="Obsah3"/>
            <w:rPr>
              <w:rFonts w:eastAsiaTheme="minorEastAsia"/>
              <w:noProof/>
              <w:sz w:val="22"/>
              <w:lang w:eastAsia="cs-CZ"/>
            </w:rPr>
          </w:pPr>
          <w:hyperlink w:anchor="_Toc96300770" w:history="1">
            <w:r w:rsidR="0055141A" w:rsidRPr="00220DF1">
              <w:rPr>
                <w:rStyle w:val="Hypertextovodkaz"/>
                <w:noProof/>
              </w:rPr>
              <w:t>2.2.5</w:t>
            </w:r>
            <w:r w:rsidR="0055141A">
              <w:rPr>
                <w:rFonts w:eastAsiaTheme="minorEastAsia"/>
                <w:noProof/>
                <w:sz w:val="22"/>
                <w:lang w:eastAsia="cs-CZ"/>
              </w:rPr>
              <w:tab/>
            </w:r>
            <w:r w:rsidR="0055141A" w:rsidRPr="00220DF1">
              <w:rPr>
                <w:rStyle w:val="Hypertextovodkaz"/>
                <w:noProof/>
              </w:rPr>
              <w:t>Footer</w:t>
            </w:r>
            <w:r w:rsidR="0055141A">
              <w:rPr>
                <w:noProof/>
                <w:webHidden/>
              </w:rPr>
              <w:tab/>
            </w:r>
            <w:r w:rsidR="0055141A">
              <w:rPr>
                <w:noProof/>
                <w:webHidden/>
              </w:rPr>
              <w:fldChar w:fldCharType="begin"/>
            </w:r>
            <w:r w:rsidR="0055141A">
              <w:rPr>
                <w:noProof/>
                <w:webHidden/>
              </w:rPr>
              <w:instrText xml:space="preserve"> PAGEREF _Toc96300770 \h </w:instrText>
            </w:r>
            <w:r w:rsidR="0055141A">
              <w:rPr>
                <w:noProof/>
                <w:webHidden/>
              </w:rPr>
            </w:r>
            <w:r w:rsidR="0055141A">
              <w:rPr>
                <w:noProof/>
                <w:webHidden/>
              </w:rPr>
              <w:fldChar w:fldCharType="separate"/>
            </w:r>
            <w:r w:rsidR="0055141A">
              <w:rPr>
                <w:noProof/>
                <w:webHidden/>
              </w:rPr>
              <w:t>7</w:t>
            </w:r>
            <w:r w:rsidR="0055141A">
              <w:rPr>
                <w:noProof/>
                <w:webHidden/>
              </w:rPr>
              <w:fldChar w:fldCharType="end"/>
            </w:r>
          </w:hyperlink>
        </w:p>
        <w:p w14:paraId="5282C0E0" w14:textId="2AAE0782" w:rsidR="0055141A" w:rsidRDefault="00216933">
          <w:pPr>
            <w:pStyle w:val="Obsah3"/>
            <w:rPr>
              <w:rFonts w:eastAsiaTheme="minorEastAsia"/>
              <w:noProof/>
              <w:sz w:val="22"/>
              <w:lang w:eastAsia="cs-CZ"/>
            </w:rPr>
          </w:pPr>
          <w:hyperlink w:anchor="_Toc96300771" w:history="1">
            <w:r w:rsidR="0055141A" w:rsidRPr="00220DF1">
              <w:rPr>
                <w:rStyle w:val="Hypertextovodkaz"/>
                <w:noProof/>
              </w:rPr>
              <w:t>2.2.6</w:t>
            </w:r>
            <w:r w:rsidR="0055141A">
              <w:rPr>
                <w:rFonts w:eastAsiaTheme="minorEastAsia"/>
                <w:noProof/>
                <w:sz w:val="22"/>
                <w:lang w:eastAsia="cs-CZ"/>
              </w:rPr>
              <w:tab/>
            </w:r>
            <w:r w:rsidR="0055141A" w:rsidRPr="00220DF1">
              <w:rPr>
                <w:rStyle w:val="Hypertextovodkaz"/>
                <w:noProof/>
              </w:rPr>
              <w:t>Navigace</w:t>
            </w:r>
            <w:r w:rsidR="0055141A">
              <w:rPr>
                <w:noProof/>
                <w:webHidden/>
              </w:rPr>
              <w:tab/>
            </w:r>
            <w:r w:rsidR="0055141A">
              <w:rPr>
                <w:noProof/>
                <w:webHidden/>
              </w:rPr>
              <w:fldChar w:fldCharType="begin"/>
            </w:r>
            <w:r w:rsidR="0055141A">
              <w:rPr>
                <w:noProof/>
                <w:webHidden/>
              </w:rPr>
              <w:instrText xml:space="preserve"> PAGEREF _Toc96300771 \h </w:instrText>
            </w:r>
            <w:r w:rsidR="0055141A">
              <w:rPr>
                <w:noProof/>
                <w:webHidden/>
              </w:rPr>
            </w:r>
            <w:r w:rsidR="0055141A">
              <w:rPr>
                <w:noProof/>
                <w:webHidden/>
              </w:rPr>
              <w:fldChar w:fldCharType="separate"/>
            </w:r>
            <w:r w:rsidR="0055141A">
              <w:rPr>
                <w:noProof/>
                <w:webHidden/>
              </w:rPr>
              <w:t>7</w:t>
            </w:r>
            <w:r w:rsidR="0055141A">
              <w:rPr>
                <w:noProof/>
                <w:webHidden/>
              </w:rPr>
              <w:fldChar w:fldCharType="end"/>
            </w:r>
          </w:hyperlink>
        </w:p>
        <w:p w14:paraId="7D2E3AA5" w14:textId="41F73B40" w:rsidR="0055141A" w:rsidRDefault="00216933">
          <w:pPr>
            <w:pStyle w:val="Obsah3"/>
            <w:rPr>
              <w:rFonts w:eastAsiaTheme="minorEastAsia"/>
              <w:noProof/>
              <w:sz w:val="22"/>
              <w:lang w:eastAsia="cs-CZ"/>
            </w:rPr>
          </w:pPr>
          <w:hyperlink w:anchor="_Toc96300772" w:history="1">
            <w:r w:rsidR="0055141A" w:rsidRPr="00220DF1">
              <w:rPr>
                <w:rStyle w:val="Hypertextovodkaz"/>
                <w:noProof/>
              </w:rPr>
              <w:t>2.2.7</w:t>
            </w:r>
            <w:r w:rsidR="0055141A">
              <w:rPr>
                <w:rFonts w:eastAsiaTheme="minorEastAsia"/>
                <w:noProof/>
                <w:sz w:val="22"/>
                <w:lang w:eastAsia="cs-CZ"/>
              </w:rPr>
              <w:tab/>
            </w:r>
            <w:r w:rsidR="0055141A" w:rsidRPr="00220DF1">
              <w:rPr>
                <w:rStyle w:val="Hypertextovodkaz"/>
                <w:noProof/>
              </w:rPr>
              <w:t>Obrázky</w:t>
            </w:r>
            <w:r w:rsidR="0055141A">
              <w:rPr>
                <w:noProof/>
                <w:webHidden/>
              </w:rPr>
              <w:tab/>
            </w:r>
            <w:r w:rsidR="0055141A">
              <w:rPr>
                <w:noProof/>
                <w:webHidden/>
              </w:rPr>
              <w:fldChar w:fldCharType="begin"/>
            </w:r>
            <w:r w:rsidR="0055141A">
              <w:rPr>
                <w:noProof/>
                <w:webHidden/>
              </w:rPr>
              <w:instrText xml:space="preserve"> PAGEREF _Toc96300772 \h </w:instrText>
            </w:r>
            <w:r w:rsidR="0055141A">
              <w:rPr>
                <w:noProof/>
                <w:webHidden/>
              </w:rPr>
            </w:r>
            <w:r w:rsidR="0055141A">
              <w:rPr>
                <w:noProof/>
                <w:webHidden/>
              </w:rPr>
              <w:fldChar w:fldCharType="separate"/>
            </w:r>
            <w:r w:rsidR="0055141A">
              <w:rPr>
                <w:noProof/>
                <w:webHidden/>
              </w:rPr>
              <w:t>8</w:t>
            </w:r>
            <w:r w:rsidR="0055141A">
              <w:rPr>
                <w:noProof/>
                <w:webHidden/>
              </w:rPr>
              <w:fldChar w:fldCharType="end"/>
            </w:r>
          </w:hyperlink>
        </w:p>
        <w:p w14:paraId="718CD402" w14:textId="4A5C6A8A" w:rsidR="0055141A" w:rsidRDefault="00216933">
          <w:pPr>
            <w:pStyle w:val="Obsah1"/>
            <w:rPr>
              <w:rFonts w:eastAsiaTheme="minorEastAsia"/>
              <w:noProof/>
              <w:sz w:val="22"/>
              <w:lang w:eastAsia="cs-CZ"/>
            </w:rPr>
          </w:pPr>
          <w:hyperlink w:anchor="_Toc96300773" w:history="1">
            <w:r w:rsidR="0055141A" w:rsidRPr="00220DF1">
              <w:rPr>
                <w:rStyle w:val="Hypertextovodkaz"/>
                <w:noProof/>
              </w:rPr>
              <w:t>Závěr</w:t>
            </w:r>
            <w:r w:rsidR="0055141A">
              <w:rPr>
                <w:noProof/>
                <w:webHidden/>
              </w:rPr>
              <w:tab/>
            </w:r>
            <w:r w:rsidR="0055141A">
              <w:rPr>
                <w:noProof/>
                <w:webHidden/>
              </w:rPr>
              <w:fldChar w:fldCharType="begin"/>
            </w:r>
            <w:r w:rsidR="0055141A">
              <w:rPr>
                <w:noProof/>
                <w:webHidden/>
              </w:rPr>
              <w:instrText xml:space="preserve"> PAGEREF _Toc96300773 \h </w:instrText>
            </w:r>
            <w:r w:rsidR="0055141A">
              <w:rPr>
                <w:noProof/>
                <w:webHidden/>
              </w:rPr>
            </w:r>
            <w:r w:rsidR="0055141A">
              <w:rPr>
                <w:noProof/>
                <w:webHidden/>
              </w:rPr>
              <w:fldChar w:fldCharType="separate"/>
            </w:r>
            <w:r w:rsidR="0055141A">
              <w:rPr>
                <w:noProof/>
                <w:webHidden/>
              </w:rPr>
              <w:t>9</w:t>
            </w:r>
            <w:r w:rsidR="0055141A">
              <w:rPr>
                <w:noProof/>
                <w:webHidden/>
              </w:rPr>
              <w:fldChar w:fldCharType="end"/>
            </w:r>
          </w:hyperlink>
        </w:p>
        <w:p w14:paraId="42AE4B89" w14:textId="42BF761A" w:rsidR="0055141A" w:rsidRDefault="00216933">
          <w:pPr>
            <w:pStyle w:val="Obsah1"/>
            <w:rPr>
              <w:rFonts w:eastAsiaTheme="minorEastAsia"/>
              <w:noProof/>
              <w:sz w:val="22"/>
              <w:lang w:eastAsia="cs-CZ"/>
            </w:rPr>
          </w:pPr>
          <w:hyperlink w:anchor="_Toc96300774" w:history="1">
            <w:r w:rsidR="0055141A" w:rsidRPr="00220DF1">
              <w:rPr>
                <w:rStyle w:val="Hypertextovodkaz"/>
                <w:noProof/>
              </w:rPr>
              <w:t>Seznam zkratek a odborných výrazů</w:t>
            </w:r>
            <w:r w:rsidR="0055141A">
              <w:rPr>
                <w:noProof/>
                <w:webHidden/>
              </w:rPr>
              <w:tab/>
            </w:r>
            <w:r w:rsidR="0055141A">
              <w:rPr>
                <w:noProof/>
                <w:webHidden/>
              </w:rPr>
              <w:fldChar w:fldCharType="begin"/>
            </w:r>
            <w:r w:rsidR="0055141A">
              <w:rPr>
                <w:noProof/>
                <w:webHidden/>
              </w:rPr>
              <w:instrText xml:space="preserve"> PAGEREF _Toc96300774 \h </w:instrText>
            </w:r>
            <w:r w:rsidR="0055141A">
              <w:rPr>
                <w:noProof/>
                <w:webHidden/>
              </w:rPr>
            </w:r>
            <w:r w:rsidR="0055141A">
              <w:rPr>
                <w:noProof/>
                <w:webHidden/>
              </w:rPr>
              <w:fldChar w:fldCharType="separate"/>
            </w:r>
            <w:r w:rsidR="0055141A">
              <w:rPr>
                <w:noProof/>
                <w:webHidden/>
              </w:rPr>
              <w:t>10</w:t>
            </w:r>
            <w:r w:rsidR="0055141A">
              <w:rPr>
                <w:noProof/>
                <w:webHidden/>
              </w:rPr>
              <w:fldChar w:fldCharType="end"/>
            </w:r>
          </w:hyperlink>
        </w:p>
        <w:p w14:paraId="33949585" w14:textId="08A3FA9F" w:rsidR="0055141A" w:rsidRDefault="00216933">
          <w:pPr>
            <w:pStyle w:val="Obsah1"/>
            <w:rPr>
              <w:rFonts w:eastAsiaTheme="minorEastAsia"/>
              <w:noProof/>
              <w:sz w:val="22"/>
              <w:lang w:eastAsia="cs-CZ"/>
            </w:rPr>
          </w:pPr>
          <w:hyperlink w:anchor="_Toc96300775" w:history="1">
            <w:r w:rsidR="0055141A" w:rsidRPr="00220DF1">
              <w:rPr>
                <w:rStyle w:val="Hypertextovodkaz"/>
                <w:noProof/>
              </w:rPr>
              <w:t>Seznam obrázků</w:t>
            </w:r>
            <w:r w:rsidR="0055141A">
              <w:rPr>
                <w:noProof/>
                <w:webHidden/>
              </w:rPr>
              <w:tab/>
            </w:r>
            <w:r w:rsidR="0055141A">
              <w:rPr>
                <w:noProof/>
                <w:webHidden/>
              </w:rPr>
              <w:fldChar w:fldCharType="begin"/>
            </w:r>
            <w:r w:rsidR="0055141A">
              <w:rPr>
                <w:noProof/>
                <w:webHidden/>
              </w:rPr>
              <w:instrText xml:space="preserve"> PAGEREF _Toc96300775 \h </w:instrText>
            </w:r>
            <w:r w:rsidR="0055141A">
              <w:rPr>
                <w:noProof/>
                <w:webHidden/>
              </w:rPr>
            </w:r>
            <w:r w:rsidR="0055141A">
              <w:rPr>
                <w:noProof/>
                <w:webHidden/>
              </w:rPr>
              <w:fldChar w:fldCharType="separate"/>
            </w:r>
            <w:r w:rsidR="0055141A">
              <w:rPr>
                <w:noProof/>
                <w:webHidden/>
              </w:rPr>
              <w:t>11</w:t>
            </w:r>
            <w:r w:rsidR="0055141A">
              <w:rPr>
                <w:noProof/>
                <w:webHidden/>
              </w:rPr>
              <w:fldChar w:fldCharType="end"/>
            </w:r>
          </w:hyperlink>
        </w:p>
        <w:p w14:paraId="6638E57B" w14:textId="68940680" w:rsidR="0055141A" w:rsidRDefault="00216933">
          <w:pPr>
            <w:pStyle w:val="Obsah1"/>
            <w:rPr>
              <w:rFonts w:eastAsiaTheme="minorEastAsia"/>
              <w:noProof/>
              <w:sz w:val="22"/>
              <w:lang w:eastAsia="cs-CZ"/>
            </w:rPr>
          </w:pPr>
          <w:hyperlink w:anchor="_Toc96300776" w:history="1">
            <w:r w:rsidR="0055141A" w:rsidRPr="00220DF1">
              <w:rPr>
                <w:rStyle w:val="Hypertextovodkaz"/>
                <w:noProof/>
              </w:rPr>
              <w:t>Použité zdroje</w:t>
            </w:r>
            <w:r w:rsidR="0055141A">
              <w:rPr>
                <w:noProof/>
                <w:webHidden/>
              </w:rPr>
              <w:tab/>
            </w:r>
            <w:r w:rsidR="0055141A">
              <w:rPr>
                <w:noProof/>
                <w:webHidden/>
              </w:rPr>
              <w:fldChar w:fldCharType="begin"/>
            </w:r>
            <w:r w:rsidR="0055141A">
              <w:rPr>
                <w:noProof/>
                <w:webHidden/>
              </w:rPr>
              <w:instrText xml:space="preserve"> PAGEREF _Toc96300776 \h </w:instrText>
            </w:r>
            <w:r w:rsidR="0055141A">
              <w:rPr>
                <w:noProof/>
                <w:webHidden/>
              </w:rPr>
            </w:r>
            <w:r w:rsidR="0055141A">
              <w:rPr>
                <w:noProof/>
                <w:webHidden/>
              </w:rPr>
              <w:fldChar w:fldCharType="separate"/>
            </w:r>
            <w:r w:rsidR="0055141A">
              <w:rPr>
                <w:noProof/>
                <w:webHidden/>
              </w:rPr>
              <w:t>12</w:t>
            </w:r>
            <w:r w:rsidR="0055141A">
              <w:rPr>
                <w:noProof/>
                <w:webHidden/>
              </w:rPr>
              <w:fldChar w:fldCharType="end"/>
            </w:r>
          </w:hyperlink>
        </w:p>
        <w:p w14:paraId="2FC89B8B" w14:textId="51FF2B1A" w:rsidR="0055141A" w:rsidRDefault="00216933">
          <w:pPr>
            <w:pStyle w:val="Obsah1"/>
            <w:tabs>
              <w:tab w:val="left" w:pos="720"/>
            </w:tabs>
            <w:rPr>
              <w:rFonts w:eastAsiaTheme="minorEastAsia"/>
              <w:noProof/>
              <w:sz w:val="22"/>
              <w:lang w:eastAsia="cs-CZ"/>
            </w:rPr>
          </w:pPr>
          <w:hyperlink w:anchor="_Toc96300777" w:history="1">
            <w:r w:rsidR="0055141A" w:rsidRPr="00220DF1">
              <w:rPr>
                <w:rStyle w:val="Hypertextovodkaz"/>
                <w:noProof/>
              </w:rPr>
              <w:t>A.</w:t>
            </w:r>
            <w:r w:rsidR="0055141A">
              <w:rPr>
                <w:rFonts w:eastAsiaTheme="minorEastAsia"/>
                <w:noProof/>
                <w:sz w:val="22"/>
                <w:lang w:eastAsia="cs-CZ"/>
              </w:rPr>
              <w:tab/>
            </w:r>
            <w:r w:rsidR="0055141A" w:rsidRPr="00220DF1">
              <w:rPr>
                <w:rStyle w:val="Hypertextovodkaz"/>
                <w:noProof/>
              </w:rPr>
              <w:t>Seznam přiložených souborů</w:t>
            </w:r>
            <w:r w:rsidR="0055141A">
              <w:rPr>
                <w:noProof/>
                <w:webHidden/>
              </w:rPr>
              <w:tab/>
            </w:r>
            <w:r w:rsidR="0055141A">
              <w:rPr>
                <w:noProof/>
                <w:webHidden/>
              </w:rPr>
              <w:fldChar w:fldCharType="begin"/>
            </w:r>
            <w:r w:rsidR="0055141A">
              <w:rPr>
                <w:noProof/>
                <w:webHidden/>
              </w:rPr>
              <w:instrText xml:space="preserve"> PAGEREF _Toc96300777 \h </w:instrText>
            </w:r>
            <w:r w:rsidR="0055141A">
              <w:rPr>
                <w:noProof/>
                <w:webHidden/>
              </w:rPr>
            </w:r>
            <w:r w:rsidR="0055141A">
              <w:rPr>
                <w:noProof/>
                <w:webHidden/>
              </w:rPr>
              <w:fldChar w:fldCharType="separate"/>
            </w:r>
            <w:r w:rsidR="0055141A">
              <w:rPr>
                <w:noProof/>
                <w:webHidden/>
              </w:rPr>
              <w:t>I</w:t>
            </w:r>
            <w:r w:rsidR="0055141A">
              <w:rPr>
                <w:noProof/>
                <w:webHidden/>
              </w:rPr>
              <w:fldChar w:fldCharType="end"/>
            </w:r>
          </w:hyperlink>
        </w:p>
        <w:p w14:paraId="7EFC8A7F" w14:textId="3E03E0A3" w:rsidR="00972576" w:rsidRDefault="00236BCF">
          <w:pPr>
            <w:rPr>
              <w:b/>
              <w:bCs/>
            </w:rPr>
          </w:pPr>
          <w:r>
            <w:rPr>
              <w:b/>
              <w:bCs/>
            </w:rPr>
            <w:fldChar w:fldCharType="end"/>
          </w:r>
        </w:p>
      </w:sdtContent>
    </w:sdt>
    <w:p w14:paraId="20D72103" w14:textId="518A6F33" w:rsidR="00236BCF" w:rsidRDefault="00236BCF"/>
    <w:p w14:paraId="1F0F7520" w14:textId="7EAAC954" w:rsidR="00341B93" w:rsidRDefault="00A758D8" w:rsidP="00B06BFF">
      <w:pPr>
        <w:pStyle w:val="Neslovannadpis"/>
      </w:pPr>
      <w:bookmarkStart w:id="0" w:name="_Toc86047591"/>
      <w:bookmarkStart w:id="1" w:name="_Toc86055198"/>
      <w:bookmarkStart w:id="2" w:name="_Toc96300750"/>
      <w:r w:rsidRPr="00B06BFF">
        <w:lastRenderedPageBreak/>
        <w:t>Úvod</w:t>
      </w:r>
      <w:bookmarkEnd w:id="0"/>
      <w:bookmarkEnd w:id="1"/>
      <w:bookmarkEnd w:id="2"/>
    </w:p>
    <w:p w14:paraId="71AAEEB6" w14:textId="38F0B930" w:rsidR="00421331" w:rsidRPr="00B170C8" w:rsidRDefault="00B170C8" w:rsidP="00421331">
      <w:r>
        <w:t>Tato práce mi byla nabídnuta panem učitelem Tišerem.</w:t>
      </w:r>
      <w:r w:rsidR="003635C2">
        <w:t xml:space="preserve"> Práci jsem přijal, jelikož jsem si chtěl vyzkoušet </w:t>
      </w:r>
      <w:r w:rsidR="00F23082">
        <w:t>nadesignovat a nakódovat celou plně funkční stránku</w:t>
      </w:r>
      <w:r w:rsidR="00FB542B">
        <w:t xml:space="preserve"> od začátku.</w:t>
      </w:r>
      <w:r w:rsidR="00421331">
        <w:t xml:space="preserve"> </w:t>
      </w:r>
      <w:r w:rsidR="00C970B6">
        <w:t xml:space="preserve">Nikdy jsem nedělal kompletní stránku, která by byla následně použita pro komerční použití. Myslím. Že tato práce </w:t>
      </w:r>
      <w:r w:rsidR="008F478C">
        <w:t>mě</w:t>
      </w:r>
      <w:r w:rsidR="00C970B6">
        <w:t xml:space="preserve"> může obohatit </w:t>
      </w:r>
      <w:r w:rsidR="00CB6FD4">
        <w:t xml:space="preserve">hlavně z marketinkového hlediska. </w:t>
      </w:r>
      <w:r w:rsidR="008F478C">
        <w:t xml:space="preserve"> Doufám, že si zdokonalím moje kódovací schopnosti a znalosti</w:t>
      </w:r>
      <w:r w:rsidR="002A5D77">
        <w:t xml:space="preserve"> a hlavně se chci naučit pracovat </w:t>
      </w:r>
      <w:r w:rsidR="00214371">
        <w:t>více</w:t>
      </w:r>
      <w:r w:rsidR="002A5D77">
        <w:t xml:space="preserve"> s </w:t>
      </w:r>
      <w:r w:rsidR="00214371">
        <w:t>Google</w:t>
      </w:r>
      <w:r w:rsidR="002A5D77">
        <w:t xml:space="preserve"> analytics, </w:t>
      </w:r>
      <w:r w:rsidR="00214371">
        <w:t>čemuž tady ta</w:t>
      </w:r>
      <w:r w:rsidR="002A5D77">
        <w:t xml:space="preserve"> </w:t>
      </w:r>
      <w:proofErr w:type="gramStart"/>
      <w:r w:rsidR="002A5D77">
        <w:t xml:space="preserve">práce </w:t>
      </w:r>
      <w:r w:rsidR="008F478C">
        <w:t xml:space="preserve"> </w:t>
      </w:r>
      <w:r w:rsidR="00214371">
        <w:t>jde</w:t>
      </w:r>
      <w:proofErr w:type="gramEnd"/>
      <w:r w:rsidR="00214371">
        <w:t xml:space="preserve"> naproti.</w:t>
      </w:r>
    </w:p>
    <w:p w14:paraId="21C6ABBD" w14:textId="77777777" w:rsidR="00A758D8" w:rsidRPr="00394D8A" w:rsidRDefault="00A758D8" w:rsidP="00394D8A">
      <w:pPr>
        <w:rPr>
          <w:color w:val="FF0000"/>
        </w:rPr>
      </w:pPr>
      <w:r w:rsidRPr="00394D8A">
        <w:rPr>
          <w:color w:val="FF0000"/>
        </w:rPr>
        <w:t xml:space="preserve">Nastavte </w:t>
      </w:r>
      <w:r w:rsidRPr="00394D8A">
        <w:rPr>
          <w:b/>
          <w:bCs/>
          <w:color w:val="FF0000"/>
        </w:rPr>
        <w:t>název</w:t>
      </w:r>
      <w:r w:rsidRPr="00394D8A">
        <w:rPr>
          <w:color w:val="FF0000"/>
        </w:rPr>
        <w:t xml:space="preserve"> dokumentu a </w:t>
      </w:r>
      <w:r w:rsidRPr="00394D8A">
        <w:rPr>
          <w:b/>
          <w:bCs/>
          <w:color w:val="FF0000"/>
        </w:rPr>
        <w:t>autora</w:t>
      </w:r>
      <w:r w:rsidRPr="00394D8A">
        <w:rPr>
          <w:color w:val="FF0000"/>
        </w:rPr>
        <w:t xml:space="preserve"> v nabídce Soubor/</w:t>
      </w:r>
      <w:r w:rsidR="00566029" w:rsidRPr="00394D8A">
        <w:rPr>
          <w:color w:val="FF0000"/>
        </w:rPr>
        <w:t>Informa</w:t>
      </w:r>
      <w:r w:rsidR="0023432B" w:rsidRPr="00394D8A">
        <w:rPr>
          <w:color w:val="FF0000"/>
        </w:rPr>
        <w:t>ce</w:t>
      </w:r>
      <w:r w:rsidRPr="00394D8A">
        <w:rPr>
          <w:color w:val="FF0000"/>
        </w:rPr>
        <w:t>.</w:t>
      </w:r>
    </w:p>
    <w:p w14:paraId="5DB739AA" w14:textId="77777777" w:rsidR="00A758D8" w:rsidRPr="00394D8A" w:rsidRDefault="00A758D8" w:rsidP="00394D8A">
      <w:pPr>
        <w:rPr>
          <w:color w:val="FF0000"/>
        </w:rPr>
      </w:pPr>
      <w:r w:rsidRPr="00394D8A">
        <w:rPr>
          <w:color w:val="FF0000"/>
        </w:rPr>
        <w:t>Pro vkládání zdrojů použijte Reference/Spravovat prameny.</w:t>
      </w:r>
    </w:p>
    <w:p w14:paraId="592C1DF3" w14:textId="658092C5" w:rsidR="00A758D8" w:rsidRDefault="000D1EFC" w:rsidP="001860A3">
      <w:pPr>
        <w:pStyle w:val="Nadpis1"/>
      </w:pPr>
      <w:bookmarkStart w:id="3" w:name="_Toc96300751"/>
      <w:r>
        <w:lastRenderedPageBreak/>
        <w:t>Marketing</w:t>
      </w:r>
      <w:bookmarkEnd w:id="3"/>
    </w:p>
    <w:p w14:paraId="0C85E266" w14:textId="70F1882C" w:rsidR="00566029" w:rsidRDefault="000D1EFC" w:rsidP="00D06100">
      <w:r>
        <w:t xml:space="preserve">Abych mohl design stránky přizpůsobit zájmové kategorii, tak </w:t>
      </w:r>
      <w:r w:rsidR="00987DDD">
        <w:t xml:space="preserve">je důležité si prostudovat, kdo má zájem o služby firmy Diamantina. K tomu jsem využil Google analytics, ke kterým jsem dostal přístup. </w:t>
      </w:r>
    </w:p>
    <w:p w14:paraId="0B57A1FC" w14:textId="7DC2A501" w:rsidR="000727DA" w:rsidRPr="000727DA" w:rsidRDefault="00987DDD" w:rsidP="000727DA">
      <w:pPr>
        <w:pStyle w:val="Nadpis2"/>
      </w:pPr>
      <w:bookmarkStart w:id="4" w:name="_Toc96300752"/>
      <w:r>
        <w:t>Google analytics</w:t>
      </w:r>
      <w:bookmarkEnd w:id="4"/>
    </w:p>
    <w:p w14:paraId="163F26E5" w14:textId="6B75CDCC" w:rsidR="000727DA" w:rsidRDefault="00987DDD" w:rsidP="000727DA">
      <w:r>
        <w:t>Google analytics nám umožňují spoustu věcí. Jde z nich vyčíst, v jaké době je stránky nejvíce navštěvovaná, kolik celkově lidí web navštíví, z jakého zařízení se lidé připojují</w:t>
      </w:r>
      <w:r w:rsidR="00972576">
        <w:t>, jak dlouho na stránce stráví času, o co mají největší zájem a spoustu dalších důležitých věcí, pokud sběr dat je nastaven správně. Z dat jsem vyčetl, že za posledních 90 dní se 77, 6 % návštěvníků webu připojilo z počítače. Dále jsem vyčetl, které</w:t>
      </w:r>
      <w:r w:rsidR="000727DA">
        <w:t xml:space="preserve"> kurzy vzbuzují v lidech největší zájem.</w:t>
      </w:r>
    </w:p>
    <w:p w14:paraId="2164F1D7" w14:textId="28FCC8BF" w:rsidR="000727DA" w:rsidRDefault="000727DA" w:rsidP="000727DA">
      <w:pPr>
        <w:pStyle w:val="Nadpis2"/>
      </w:pPr>
      <w:bookmarkStart w:id="5" w:name="_Toc96300753"/>
      <w:r>
        <w:t>Primární zákazníci</w:t>
      </w:r>
      <w:bookmarkEnd w:id="5"/>
    </w:p>
    <w:p w14:paraId="04AE0A9A" w14:textId="670223F5" w:rsidR="000727DA" w:rsidRDefault="000727DA" w:rsidP="000727DA">
      <w:r>
        <w:t xml:space="preserve">Po </w:t>
      </w:r>
      <w:r w:rsidR="000B2FA2">
        <w:t>diskusi</w:t>
      </w:r>
      <w:r>
        <w:t xml:space="preserve"> s ředitelem firmy Ladislavem </w:t>
      </w:r>
      <w:proofErr w:type="spellStart"/>
      <w:r>
        <w:t>Habáskem</w:t>
      </w:r>
      <w:proofErr w:type="spellEnd"/>
      <w:r>
        <w:t xml:space="preserve"> jsme došli k závěru, že většina zákazníků jsou manažeři a lidi co organizují teambuilding akce. Díky této informaci jsem se rozhodl, že web </w:t>
      </w:r>
      <w:r w:rsidR="000B2FA2">
        <w:t>bude orientován tímto směrem. Tito lidé povětšinou nemají moc času a chtějí výběr kurzu mít co nejrychleji za sebou, aby nemuseli zbytečně dlouho a nudně procházet web. Taky ale je důležité myslet na to, že to není jediná zájmová kategorie.</w:t>
      </w:r>
    </w:p>
    <w:p w14:paraId="582A5F85" w14:textId="5A700B6B" w:rsidR="00320B4E" w:rsidRDefault="008F4473" w:rsidP="00320B4E">
      <w:pPr>
        <w:pStyle w:val="Nadpis3"/>
      </w:pPr>
      <w:bookmarkStart w:id="6" w:name="_Toc96300754"/>
      <w:r>
        <w:t>Osobnost</w:t>
      </w:r>
      <w:bookmarkEnd w:id="6"/>
    </w:p>
    <w:p w14:paraId="2026813B" w14:textId="4D0C84AF" w:rsidR="00A125A3" w:rsidRDefault="00274DC9" w:rsidP="00274DC9">
      <w:r>
        <w:t xml:space="preserve">Pro specifičtější </w:t>
      </w:r>
      <w:r w:rsidR="003A135C">
        <w:t>představu,</w:t>
      </w:r>
      <w:r>
        <w:t xml:space="preserve"> na koho </w:t>
      </w:r>
      <w:r w:rsidR="007C7016">
        <w:t xml:space="preserve">marketing </w:t>
      </w:r>
      <w:r w:rsidR="00A603D9">
        <w:t>cílí,</w:t>
      </w:r>
      <w:r w:rsidR="007C7016">
        <w:t xml:space="preserve"> se používá</w:t>
      </w:r>
      <w:r w:rsidR="00613B3F">
        <w:t xml:space="preserve"> </w:t>
      </w:r>
      <w:r w:rsidR="003D606C">
        <w:t>personifikace osobnosti</w:t>
      </w:r>
      <w:r w:rsidR="00227760">
        <w:t>. To znamená, že si vymyslíme fiktivní postavu, které přidělíme různé vlastnosti</w:t>
      </w:r>
      <w:r w:rsidR="00F1078B">
        <w:t xml:space="preserve">. A pro tyto osobnosti budeme </w:t>
      </w:r>
      <w:r w:rsidR="00E57C24">
        <w:t>následovně</w:t>
      </w:r>
      <w:r w:rsidR="00F1078B">
        <w:t xml:space="preserve"> </w:t>
      </w:r>
      <w:r w:rsidR="00E57C24">
        <w:t>cílit a přizpůsobovat se jejich potřebám.</w:t>
      </w:r>
      <w:r w:rsidR="00A76B81">
        <w:t xml:space="preserve"> </w:t>
      </w:r>
      <w:r w:rsidR="005C4E5A">
        <w:t xml:space="preserve">Je to zvlášť dobré, když si chceme rychle vybavit na koho cílíme. </w:t>
      </w:r>
      <w:r w:rsidR="007D6639">
        <w:t xml:space="preserve"> Aby mohla být persona vytvořena, potřebujeme</w:t>
      </w:r>
      <w:r w:rsidR="003F3946">
        <w:t xml:space="preserve"> </w:t>
      </w:r>
      <w:r w:rsidR="0043797F">
        <w:t xml:space="preserve">znát zákazníky </w:t>
      </w:r>
      <w:r w:rsidR="00325F45">
        <w:t>a jejich potřeby.</w:t>
      </w:r>
      <w:r w:rsidR="00F87876">
        <w:t xml:space="preserve"> Každá persona by měla obsahovat následující:</w:t>
      </w:r>
    </w:p>
    <w:p w14:paraId="11E64A16" w14:textId="77777777" w:rsidR="00A125A3" w:rsidRDefault="00A125A3" w:rsidP="00A125A3">
      <w:pPr>
        <w:pStyle w:val="Odstavecseseznamem"/>
        <w:numPr>
          <w:ilvl w:val="0"/>
          <w:numId w:val="25"/>
        </w:numPr>
      </w:pPr>
      <w:r>
        <w:t>Jméno</w:t>
      </w:r>
    </w:p>
    <w:p w14:paraId="3A4AE3F9" w14:textId="77777777" w:rsidR="00A125A3" w:rsidRDefault="00A125A3" w:rsidP="00A125A3">
      <w:pPr>
        <w:pStyle w:val="Odstavecseseznamem"/>
        <w:numPr>
          <w:ilvl w:val="0"/>
          <w:numId w:val="25"/>
        </w:numPr>
      </w:pPr>
      <w:r>
        <w:t>Pohlaví</w:t>
      </w:r>
    </w:p>
    <w:p w14:paraId="0E11C3B4" w14:textId="77777777" w:rsidR="00CA5520" w:rsidRDefault="00CA5520" w:rsidP="00A125A3">
      <w:pPr>
        <w:pStyle w:val="Odstavecseseznamem"/>
        <w:numPr>
          <w:ilvl w:val="0"/>
          <w:numId w:val="25"/>
        </w:numPr>
      </w:pPr>
      <w:r>
        <w:t>Obrázek</w:t>
      </w:r>
    </w:p>
    <w:p w14:paraId="44C933CA" w14:textId="77777777" w:rsidR="006438A9" w:rsidRDefault="00CA5520" w:rsidP="00A125A3">
      <w:pPr>
        <w:pStyle w:val="Odstavecseseznamem"/>
        <w:numPr>
          <w:ilvl w:val="0"/>
          <w:numId w:val="25"/>
        </w:numPr>
      </w:pPr>
      <w:r>
        <w:t>Práce</w:t>
      </w:r>
    </w:p>
    <w:p w14:paraId="0EC370D2" w14:textId="77777777" w:rsidR="006438A9" w:rsidRDefault="006438A9" w:rsidP="00A125A3">
      <w:pPr>
        <w:pStyle w:val="Odstavecseseznamem"/>
        <w:numPr>
          <w:ilvl w:val="0"/>
          <w:numId w:val="25"/>
        </w:numPr>
      </w:pPr>
      <w:r>
        <w:t>Lokalita</w:t>
      </w:r>
    </w:p>
    <w:p w14:paraId="5F4225E5" w14:textId="77777777" w:rsidR="006D0DA5" w:rsidRDefault="006438A9" w:rsidP="00A125A3">
      <w:pPr>
        <w:pStyle w:val="Odstavecseseznamem"/>
        <w:numPr>
          <w:ilvl w:val="0"/>
          <w:numId w:val="25"/>
        </w:numPr>
      </w:pPr>
      <w:r>
        <w:lastRenderedPageBreak/>
        <w:t>Věk</w:t>
      </w:r>
    </w:p>
    <w:p w14:paraId="199189CD" w14:textId="77777777" w:rsidR="006D0DA5" w:rsidRDefault="006D0DA5" w:rsidP="006D0DA5">
      <w:pPr>
        <w:pStyle w:val="Odstavecseseznamem"/>
        <w:numPr>
          <w:ilvl w:val="0"/>
          <w:numId w:val="25"/>
        </w:numPr>
      </w:pPr>
      <w:r>
        <w:t>Potřeby a problémy</w:t>
      </w:r>
    </w:p>
    <w:p w14:paraId="2A82B0F0" w14:textId="58387D59" w:rsidR="008F4473" w:rsidRPr="008F4473" w:rsidRDefault="004A07E2" w:rsidP="006D0DA5">
      <w:pPr>
        <w:ind w:left="855" w:firstLine="0"/>
      </w:pPr>
      <w:r>
        <w:t>M</w:t>
      </w:r>
      <w:r w:rsidR="00DE297A">
        <w:t>nou vytvořená osobnost</w:t>
      </w:r>
      <w:r w:rsidR="00D13827">
        <w:t xml:space="preserve"> má jméno</w:t>
      </w:r>
      <w:r w:rsidR="00DE297A">
        <w:t xml:space="preserve"> </w:t>
      </w:r>
      <w:r w:rsidR="004D08AE">
        <w:t>Petr Vomáčka</w:t>
      </w:r>
      <w:r w:rsidR="00D13827">
        <w:t xml:space="preserve">.  Je mu </w:t>
      </w:r>
      <w:r w:rsidR="00FC4EEF">
        <w:t>42</w:t>
      </w:r>
      <w:r w:rsidR="00120861">
        <w:t xml:space="preserve"> let</w:t>
      </w:r>
      <w:r w:rsidR="004D08AE">
        <w:t>. Pracuje ve firmě</w:t>
      </w:r>
      <w:r w:rsidR="00492C3B">
        <w:t>, která vyrábí</w:t>
      </w:r>
      <w:r w:rsidR="00BE58BC">
        <w:t xml:space="preserve"> součástky do aut,</w:t>
      </w:r>
      <w:r w:rsidR="004D08AE">
        <w:t xml:space="preserve"> jako manažer</w:t>
      </w:r>
      <w:r w:rsidR="00BE58BC">
        <w:t xml:space="preserve"> výroby.</w:t>
      </w:r>
      <w:r w:rsidR="00120861">
        <w:t xml:space="preserve"> Narodil se v</w:t>
      </w:r>
      <w:r w:rsidR="00662D7B">
        <w:t> Jablonci nad Nisou, kde nyní bydlí v rodinném baráku</w:t>
      </w:r>
      <w:r w:rsidR="00FC4EEF">
        <w:t xml:space="preserve"> s manželkou a dvěma dětma</w:t>
      </w:r>
      <w:r w:rsidR="00A439A0">
        <w:t>. Rád chodí na pivo s kamarády</w:t>
      </w:r>
      <w:sdt>
        <w:sdtPr>
          <w:id w:val="-889419766"/>
          <w:citation/>
        </w:sdtPr>
        <w:sdtEndPr/>
        <w:sdtContent>
          <w:r w:rsidR="003A135C">
            <w:fldChar w:fldCharType="begin"/>
          </w:r>
          <w:r w:rsidR="003A135C">
            <w:instrText xml:space="preserve"> CITATION Řez16 \l 1029 </w:instrText>
          </w:r>
          <w:r w:rsidR="003A135C">
            <w:fldChar w:fldCharType="separate"/>
          </w:r>
          <w:r w:rsidR="003A135C">
            <w:rPr>
              <w:noProof/>
            </w:rPr>
            <w:t xml:space="preserve"> (1)</w:t>
          </w:r>
          <w:r w:rsidR="003A135C">
            <w:fldChar w:fldCharType="end"/>
          </w:r>
        </w:sdtContent>
      </w:sdt>
    </w:p>
    <w:p w14:paraId="21625AC4" w14:textId="094636C8" w:rsidR="000B2FA2" w:rsidRDefault="000B2FA2" w:rsidP="000B2FA2">
      <w:pPr>
        <w:pStyle w:val="Nadpis2"/>
      </w:pPr>
      <w:bookmarkStart w:id="7" w:name="_Toc96300755"/>
      <w:r>
        <w:t>Rešerše trhu</w:t>
      </w:r>
      <w:bookmarkEnd w:id="7"/>
    </w:p>
    <w:p w14:paraId="65B05405" w14:textId="02A50DB9" w:rsidR="000B2FA2" w:rsidRDefault="00FE01DA" w:rsidP="000B2FA2">
      <w:r>
        <w:t xml:space="preserve">Dalším aspektem pro úspěch je </w:t>
      </w:r>
      <w:proofErr w:type="spellStart"/>
      <w:r>
        <w:t>scouting</w:t>
      </w:r>
      <w:proofErr w:type="spellEnd"/>
      <w:r>
        <w:t xml:space="preserve"> konkurence. mi poslal odkaz na 3 firmy, které poskytují podobné služby a jejichž stránky se mu líbí. Dále taky poslal 1 web který se mu nelíbil. Toto mi pomohlo porozumět tomu co ode mě očekává a jaké má představy ohledně designu.</w:t>
      </w:r>
    </w:p>
    <w:p w14:paraId="3D9DBA55" w14:textId="47C79069" w:rsidR="00083327" w:rsidRPr="00083327" w:rsidRDefault="00BD1965" w:rsidP="00DD2739">
      <w:pPr>
        <w:pStyle w:val="Nadpis2"/>
      </w:pPr>
      <w:bookmarkStart w:id="8" w:name="_Toc96300756"/>
      <w:r>
        <w:t>Problémy původního webu</w:t>
      </w:r>
      <w:bookmarkEnd w:id="8"/>
    </w:p>
    <w:p w14:paraId="695053AE" w14:textId="77777777" w:rsidR="00F27A95" w:rsidRDefault="00BD1965" w:rsidP="00BD1965">
      <w:r>
        <w:t>Původní web má spoustu marketingových problémů.</w:t>
      </w:r>
      <w:r w:rsidR="00054D83">
        <w:t xml:space="preserve"> </w:t>
      </w:r>
    </w:p>
    <w:p w14:paraId="64FF89DA" w14:textId="77777777" w:rsidR="003425F5" w:rsidRDefault="00BD1965" w:rsidP="004E597C">
      <w:pPr>
        <w:pStyle w:val="Odstavecseseznamem"/>
        <w:numPr>
          <w:ilvl w:val="0"/>
          <w:numId w:val="26"/>
        </w:numPr>
      </w:pPr>
      <w:r>
        <w:t xml:space="preserve">Úvodní stránka, která se vám otevře při rozkliknutí webu, by zákazníka měla oslovit a zaujmout, což se moc tady neděje. Není vůbec být jasné, co firma nabízí. </w:t>
      </w:r>
      <w:r w:rsidR="00D36CBB">
        <w:t xml:space="preserve">Pouze jedna věta </w:t>
      </w:r>
      <w:r w:rsidR="0085272F">
        <w:t xml:space="preserve">vám oznamuje </w:t>
      </w:r>
      <w:r w:rsidR="009E14A6">
        <w:t>malou velikostí textu</w:t>
      </w:r>
      <w:r w:rsidR="00D36CBB">
        <w:t xml:space="preserve">, co firma nabízí. </w:t>
      </w:r>
      <w:r w:rsidR="004E597C">
        <w:t>Když se zákazník dostane na stránku, tak by měl během 5 vteřin pochopit co firma nabízí.</w:t>
      </w:r>
    </w:p>
    <w:p w14:paraId="4475C3BB" w14:textId="77777777" w:rsidR="002475E5" w:rsidRDefault="003425F5" w:rsidP="004E597C">
      <w:pPr>
        <w:pStyle w:val="Odstavecseseznamem"/>
        <w:numPr>
          <w:ilvl w:val="0"/>
          <w:numId w:val="26"/>
        </w:numPr>
      </w:pPr>
      <w:r>
        <w:t>D</w:t>
      </w:r>
      <w:r w:rsidR="0099280C">
        <w:t>a</w:t>
      </w:r>
      <w:r>
        <w:t>lším problémem je hlavička webu. Hlavička webu by měla obsahovat</w:t>
      </w:r>
      <w:r w:rsidR="0099280C">
        <w:t xml:space="preserve"> logo</w:t>
      </w:r>
      <w:r w:rsidR="00BC2AE1">
        <w:t xml:space="preserve"> </w:t>
      </w:r>
      <w:r w:rsidR="00375246">
        <w:t>nepříliš</w:t>
      </w:r>
      <w:r w:rsidR="00BC2AE1">
        <w:t xml:space="preserve"> velké a </w:t>
      </w:r>
      <w:r w:rsidR="00375246">
        <w:t>přehlednou navigaci webu. To tento web vůbec nesplňuje.</w:t>
      </w:r>
      <w:r w:rsidR="003112E2">
        <w:t xml:space="preserve"> Zde v hlavičce je zbytečně velké logo a dále jen obrázek</w:t>
      </w:r>
      <w:r w:rsidR="00167840">
        <w:t xml:space="preserve">, který obsahuje kontaktní údaje. Kontaktní údaje by měly být až na konci stránky ve </w:t>
      </w:r>
      <w:proofErr w:type="spellStart"/>
      <w:r w:rsidR="00167840">
        <w:t>footeru</w:t>
      </w:r>
      <w:proofErr w:type="spellEnd"/>
      <w:r w:rsidR="00167840">
        <w:t>.</w:t>
      </w:r>
      <w:r w:rsidR="00B44E3B">
        <w:t xml:space="preserve"> Chybí zde jakákoli </w:t>
      </w:r>
      <w:r w:rsidR="006B31D8">
        <w:t>navigace, takže není jasné kam se můžete dále podívat.</w:t>
      </w:r>
    </w:p>
    <w:p w14:paraId="25CA0A0B" w14:textId="77777777" w:rsidR="00B67971" w:rsidRDefault="002475E5" w:rsidP="004E597C">
      <w:pPr>
        <w:pStyle w:val="Odstavecseseznamem"/>
        <w:numPr>
          <w:ilvl w:val="0"/>
          <w:numId w:val="26"/>
        </w:numPr>
      </w:pPr>
      <w:r>
        <w:t xml:space="preserve">Slogan na webu </w:t>
      </w:r>
      <w:r w:rsidR="00AD00DD">
        <w:t>se sice vyskytuje</w:t>
      </w:r>
      <w:r w:rsidR="005E72BA">
        <w:t xml:space="preserve"> ale je nicneříkající. Až druhá část sloganu, která je napsaná menším textem, který se i blbě čte</w:t>
      </w:r>
      <w:r w:rsidR="00B67971">
        <w:t>, tak popisuje, co firma nabízí. Slogan by měl být přiměřeně velký a výstižný</w:t>
      </w:r>
    </w:p>
    <w:p w14:paraId="53E23269" w14:textId="3314DC8E" w:rsidR="00F27A95" w:rsidRDefault="00BD1965" w:rsidP="004E597C">
      <w:pPr>
        <w:pStyle w:val="Odstavecseseznamem"/>
        <w:numPr>
          <w:ilvl w:val="0"/>
          <w:numId w:val="26"/>
        </w:numPr>
      </w:pPr>
      <w:r>
        <w:t xml:space="preserve">Stránka </w:t>
      </w:r>
      <w:r w:rsidR="00B67971">
        <w:t xml:space="preserve">je velmi nepřehledná. Když si otevřeme stránku, </w:t>
      </w:r>
      <w:r w:rsidR="003044D1">
        <w:t xml:space="preserve">tak </w:t>
      </w:r>
      <w:r w:rsidR="005D1FC2">
        <w:t>není vůbec jasné kam se dá kliknout a co kam vede. Také</w:t>
      </w:r>
      <w:r w:rsidR="00D04C96">
        <w:t xml:space="preserve"> odkazy jsou na špa</w:t>
      </w:r>
      <w:r w:rsidR="00F67AEA">
        <w:t>tné čitelné kvůli malému kontrastu mezi pozadím a textem.</w:t>
      </w:r>
    </w:p>
    <w:p w14:paraId="545BA82A" w14:textId="7ACE355D" w:rsidR="00BD1965" w:rsidRPr="00BD1965" w:rsidRDefault="008B1A25" w:rsidP="00F27A95">
      <w:pPr>
        <w:pStyle w:val="Odstavecseseznamem"/>
        <w:numPr>
          <w:ilvl w:val="0"/>
          <w:numId w:val="26"/>
        </w:numPr>
      </w:pPr>
      <w:r>
        <w:lastRenderedPageBreak/>
        <w:t>Dalším problémem je zbytečně mnoho proklik jen k tomu, aby s člověk dostal k </w:t>
      </w:r>
      <w:r w:rsidR="0086261C">
        <w:t>tomu,</w:t>
      </w:r>
      <w:r>
        <w:t xml:space="preserve"> co stránka nabízí.</w:t>
      </w:r>
      <w:r w:rsidR="008D01D3">
        <w:t xml:space="preserve"> Po</w:t>
      </w:r>
      <w:r w:rsidR="00C71B79">
        <w:t>t</w:t>
      </w:r>
      <w:r w:rsidR="008D01D3">
        <w:t xml:space="preserve">řebujete </w:t>
      </w:r>
      <w:r w:rsidR="00C71B79">
        <w:t>4× kliknout, abyste se dostali k nabídce, což už může někoho odradit. Lidé v dnešní době na internetu chtějí vše co nejrychleji mít vyřízeno.</w:t>
      </w:r>
      <w:sdt>
        <w:sdtPr>
          <w:id w:val="798650838"/>
          <w:citation/>
        </w:sdtPr>
        <w:sdtEndPr/>
        <w:sdtContent>
          <w:r w:rsidR="0065552F">
            <w:fldChar w:fldCharType="begin"/>
          </w:r>
          <w:r w:rsidR="0065552F">
            <w:instrText xml:space="preserve"> CITATION Luk22 \l 1029 </w:instrText>
          </w:r>
          <w:r w:rsidR="0065552F">
            <w:fldChar w:fldCharType="separate"/>
          </w:r>
          <w:r w:rsidR="0065552F">
            <w:rPr>
              <w:noProof/>
            </w:rPr>
            <w:t xml:space="preserve"> (2)</w:t>
          </w:r>
          <w:r w:rsidR="0065552F">
            <w:fldChar w:fldCharType="end"/>
          </w:r>
        </w:sdtContent>
      </w:sdt>
    </w:p>
    <w:p w14:paraId="4D9A1907" w14:textId="77777777" w:rsidR="00A651FD" w:rsidRPr="00A651FD" w:rsidRDefault="00A651FD" w:rsidP="00F96D91">
      <w:pPr>
        <w:pStyle w:val="Nadpis5"/>
      </w:pPr>
      <w:r>
        <w:t>Pátá (nouzová) úroveň, kterou už nechceme tvořit</w:t>
      </w:r>
    </w:p>
    <w:p w14:paraId="59DE2357" w14:textId="77777777" w:rsidR="0023432B" w:rsidRDefault="0023432B" w:rsidP="00F96D91">
      <w:pPr>
        <w:pStyle w:val="ObrzekvMP"/>
      </w:pPr>
      <w:r w:rsidRPr="00A56E9C">
        <w:rPr>
          <w:noProof/>
        </w:rPr>
        <w:drawing>
          <wp:inline distT="0" distB="0" distL="0" distR="0" wp14:anchorId="59D096A3" wp14:editId="322FC0DC">
            <wp:extent cx="5016500" cy="376237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56163" cy="3792122"/>
                    </a:xfrm>
                    <a:prstGeom prst="rect">
                      <a:avLst/>
                    </a:prstGeom>
                    <a:noFill/>
                    <a:ln>
                      <a:noFill/>
                    </a:ln>
                  </pic:spPr>
                </pic:pic>
              </a:graphicData>
            </a:graphic>
          </wp:inline>
        </w:drawing>
      </w:r>
    </w:p>
    <w:p w14:paraId="39FEA3E3" w14:textId="69D27BEC" w:rsidR="0023432B" w:rsidRDefault="0023432B" w:rsidP="0023432B">
      <w:pPr>
        <w:pStyle w:val="Titulek"/>
      </w:pPr>
      <w:bookmarkStart w:id="9" w:name="_Toc86059903"/>
      <w:r>
        <w:t xml:space="preserve">Obrázek </w:t>
      </w:r>
      <w:fldSimple w:instr=" SEQ Obrázek \* ARABIC ">
        <w:r w:rsidR="00EF1CB5">
          <w:rPr>
            <w:noProof/>
          </w:rPr>
          <w:t>1</w:t>
        </w:r>
      </w:fldSimple>
      <w:r w:rsidR="001D4A0E">
        <w:t xml:space="preserve"> </w:t>
      </w:r>
      <w:r>
        <w:t>Úplně bez legrace, mě tohle kotě docela děsí.</w:t>
      </w:r>
      <w:bookmarkEnd w:id="9"/>
    </w:p>
    <w:p w14:paraId="1278189C" w14:textId="77777777" w:rsidR="001D4A0E" w:rsidRDefault="001D4A0E" w:rsidP="001D4A0E">
      <w:pPr>
        <w:pStyle w:val="ObrzekvMP"/>
        <w:keepNext/>
      </w:pPr>
      <w:r>
        <w:rPr>
          <w:noProof/>
        </w:rPr>
        <w:drawing>
          <wp:inline distT="0" distB="0" distL="0" distR="0" wp14:anchorId="6D0682FF" wp14:editId="2DDC70FE">
            <wp:extent cx="2991818" cy="1994215"/>
            <wp:effectExtent l="0" t="0" r="0" b="6350"/>
            <wp:docPr id="7" name="Obrázek 7" descr="Macro image shot of blueb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Macro image shot of blueberrie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3553" cy="2002037"/>
                    </a:xfrm>
                    <a:prstGeom prst="rect">
                      <a:avLst/>
                    </a:prstGeom>
                  </pic:spPr>
                </pic:pic>
              </a:graphicData>
            </a:graphic>
          </wp:inline>
        </w:drawing>
      </w:r>
    </w:p>
    <w:p w14:paraId="2454C974" w14:textId="64742663" w:rsidR="001D4A0E" w:rsidRDefault="001D4A0E" w:rsidP="001D4A0E">
      <w:pPr>
        <w:pStyle w:val="Titulek"/>
      </w:pPr>
      <w:bookmarkStart w:id="10" w:name="_Toc86059904"/>
      <w:r>
        <w:t xml:space="preserve">Obrázek </w:t>
      </w:r>
      <w:fldSimple w:instr=" SEQ Obrázek \* ARABIC ">
        <w:r w:rsidR="00EF1CB5">
          <w:rPr>
            <w:noProof/>
          </w:rPr>
          <w:t>2</w:t>
        </w:r>
      </w:fldSimple>
      <w:r w:rsidR="00D30F23">
        <w:t xml:space="preserve"> Modré borůvky</w:t>
      </w:r>
      <w:bookmarkEnd w:id="10"/>
    </w:p>
    <w:p w14:paraId="039400A6" w14:textId="77777777" w:rsidR="00BA365E" w:rsidRDefault="00BA365E" w:rsidP="00BA365E">
      <w:pPr>
        <w:pStyle w:val="Nadpis2"/>
      </w:pPr>
      <w:bookmarkStart w:id="11" w:name="_Toc86047595"/>
      <w:bookmarkStart w:id="12" w:name="_Toc86055202"/>
      <w:bookmarkStart w:id="13" w:name="_Toc96300757"/>
      <w:r>
        <w:lastRenderedPageBreak/>
        <w:t>Seznamy</w:t>
      </w:r>
      <w:bookmarkEnd w:id="11"/>
      <w:bookmarkEnd w:id="12"/>
      <w:bookmarkEnd w:id="13"/>
    </w:p>
    <w:p w14:paraId="5FE9A10B" w14:textId="77777777" w:rsidR="0023432B" w:rsidRDefault="00BA365E" w:rsidP="00BA365E">
      <w:pPr>
        <w:pStyle w:val="Nadpis3"/>
      </w:pPr>
      <w:bookmarkStart w:id="14" w:name="_Toc86047596"/>
      <w:bookmarkStart w:id="15" w:name="_Toc86055203"/>
      <w:bookmarkStart w:id="16" w:name="_Toc96300758"/>
      <w:r>
        <w:t>Číslovaný seznam</w:t>
      </w:r>
      <w:bookmarkEnd w:id="14"/>
      <w:bookmarkEnd w:id="15"/>
      <w:bookmarkEnd w:id="16"/>
    </w:p>
    <w:p w14:paraId="20D3FA71" w14:textId="77777777" w:rsidR="00BA365E" w:rsidRDefault="00BA365E" w:rsidP="00F96D91">
      <w:pPr>
        <w:pStyle w:val="Odstavecseseznamem"/>
        <w:numPr>
          <w:ilvl w:val="0"/>
          <w:numId w:val="22"/>
        </w:numPr>
      </w:pPr>
      <w:r>
        <w:t>Položka seznamu</w:t>
      </w:r>
    </w:p>
    <w:p w14:paraId="7F3B738D" w14:textId="77777777" w:rsidR="00BA365E" w:rsidRDefault="00BA365E" w:rsidP="00F96D91">
      <w:pPr>
        <w:pStyle w:val="Odstavecseseznamem"/>
        <w:numPr>
          <w:ilvl w:val="0"/>
          <w:numId w:val="22"/>
        </w:numPr>
      </w:pPr>
      <w:r>
        <w:t>Další položka seznamu</w:t>
      </w:r>
    </w:p>
    <w:p w14:paraId="26CCD266" w14:textId="77777777" w:rsidR="00BA365E" w:rsidRDefault="00BA365E" w:rsidP="00F96D91">
      <w:pPr>
        <w:pStyle w:val="Odstavecseseznamem"/>
        <w:numPr>
          <w:ilvl w:val="0"/>
          <w:numId w:val="22"/>
        </w:numPr>
      </w:pPr>
      <w:r>
        <w:t>Ještě jedna</w:t>
      </w:r>
    </w:p>
    <w:p w14:paraId="1AB0555E" w14:textId="77777777" w:rsidR="00BA365E" w:rsidRDefault="00BA365E" w:rsidP="00F96D91">
      <w:pPr>
        <w:pStyle w:val="Odstavecseseznamem"/>
        <w:numPr>
          <w:ilvl w:val="1"/>
          <w:numId w:val="22"/>
        </w:numPr>
      </w:pPr>
      <w:r>
        <w:t>Druhá úroveň</w:t>
      </w:r>
    </w:p>
    <w:p w14:paraId="79C7C778" w14:textId="77777777" w:rsidR="00BA365E" w:rsidRDefault="00BA365E" w:rsidP="00F96D91">
      <w:pPr>
        <w:pStyle w:val="Odstavecseseznamem"/>
        <w:numPr>
          <w:ilvl w:val="1"/>
          <w:numId w:val="22"/>
        </w:numPr>
      </w:pPr>
      <w:r>
        <w:t>Další položka</w:t>
      </w:r>
    </w:p>
    <w:p w14:paraId="003C3C03" w14:textId="77777777" w:rsidR="00BA365E" w:rsidRDefault="00BA365E" w:rsidP="00F96D91">
      <w:pPr>
        <w:pStyle w:val="Odstavecseseznamem"/>
        <w:numPr>
          <w:ilvl w:val="0"/>
          <w:numId w:val="22"/>
        </w:numPr>
      </w:pPr>
      <w:r>
        <w:t>Návrat zpátky</w:t>
      </w:r>
    </w:p>
    <w:p w14:paraId="21D6E47B" w14:textId="77777777" w:rsidR="00BA365E" w:rsidRDefault="00BA365E" w:rsidP="00BA365E">
      <w:pPr>
        <w:pStyle w:val="Nadpis3"/>
      </w:pPr>
      <w:bookmarkStart w:id="17" w:name="_Toc86047597"/>
      <w:bookmarkStart w:id="18" w:name="_Toc86055204"/>
      <w:bookmarkStart w:id="19" w:name="_Toc96300759"/>
      <w:r>
        <w:t>Odrážkový seznam</w:t>
      </w:r>
      <w:bookmarkEnd w:id="17"/>
      <w:bookmarkEnd w:id="18"/>
      <w:bookmarkEnd w:id="19"/>
    </w:p>
    <w:p w14:paraId="4C080EA9" w14:textId="77777777" w:rsidR="00BA365E" w:rsidRDefault="00BA365E" w:rsidP="00F96D91">
      <w:pPr>
        <w:pStyle w:val="Odstavecseseznamem"/>
        <w:numPr>
          <w:ilvl w:val="0"/>
          <w:numId w:val="23"/>
        </w:numPr>
      </w:pPr>
      <w:r>
        <w:t>Bod seznamu</w:t>
      </w:r>
    </w:p>
    <w:p w14:paraId="6C2758A9" w14:textId="77777777" w:rsidR="00BA365E" w:rsidRDefault="00BA365E" w:rsidP="00F96D91">
      <w:pPr>
        <w:pStyle w:val="Odstavecseseznamem"/>
        <w:numPr>
          <w:ilvl w:val="0"/>
          <w:numId w:val="23"/>
        </w:numPr>
      </w:pPr>
      <w:r>
        <w:t>Další bod seznamu</w:t>
      </w:r>
    </w:p>
    <w:p w14:paraId="3C81417B" w14:textId="77777777" w:rsidR="00BA365E" w:rsidRDefault="00BA365E" w:rsidP="00F96D91">
      <w:pPr>
        <w:pStyle w:val="Odstavecseseznamem"/>
        <w:numPr>
          <w:ilvl w:val="0"/>
          <w:numId w:val="23"/>
        </w:numPr>
      </w:pPr>
      <w:r>
        <w:t>Ještě jeden</w:t>
      </w:r>
    </w:p>
    <w:p w14:paraId="45B9EFB6" w14:textId="77777777" w:rsidR="00BA365E" w:rsidRDefault="00BA365E" w:rsidP="00F96D91">
      <w:pPr>
        <w:pStyle w:val="Odstavecseseznamem"/>
        <w:numPr>
          <w:ilvl w:val="1"/>
          <w:numId w:val="23"/>
        </w:numPr>
      </w:pPr>
      <w:r>
        <w:t>A má potomka</w:t>
      </w:r>
    </w:p>
    <w:p w14:paraId="092E05C4" w14:textId="77777777" w:rsidR="00BA365E" w:rsidRDefault="00BA365E" w:rsidP="00F96D91">
      <w:pPr>
        <w:pStyle w:val="Odstavecseseznamem"/>
        <w:numPr>
          <w:ilvl w:val="1"/>
          <w:numId w:val="23"/>
        </w:numPr>
      </w:pPr>
      <w:r>
        <w:t>Další</w:t>
      </w:r>
    </w:p>
    <w:p w14:paraId="459FF237" w14:textId="77777777" w:rsidR="00F96D91" w:rsidRDefault="00BA365E" w:rsidP="00F96D91">
      <w:pPr>
        <w:pStyle w:val="Odstavecseseznamem"/>
        <w:numPr>
          <w:ilvl w:val="0"/>
          <w:numId w:val="23"/>
        </w:numPr>
      </w:pPr>
      <w:r>
        <w:t xml:space="preserve">A zase </w:t>
      </w:r>
      <w:r w:rsidRPr="00626A22">
        <w:t>zpátky</w:t>
      </w:r>
    </w:p>
    <w:p w14:paraId="241C02CC" w14:textId="77777777" w:rsidR="00BA365E" w:rsidRDefault="00BA365E" w:rsidP="006F3E2A">
      <w:pPr>
        <w:pStyle w:val="Nadpis2"/>
      </w:pPr>
      <w:bookmarkStart w:id="20" w:name="_Toc86047598"/>
      <w:bookmarkStart w:id="21" w:name="_Toc86055205"/>
      <w:bookmarkStart w:id="22" w:name="_Toc96300760"/>
      <w:r>
        <w:t>Dlouhá citace</w:t>
      </w:r>
      <w:bookmarkEnd w:id="20"/>
      <w:bookmarkEnd w:id="21"/>
      <w:bookmarkEnd w:id="22"/>
    </w:p>
    <w:p w14:paraId="6C6B6555" w14:textId="04A36FFF" w:rsidR="006F3E2A" w:rsidRDefault="00216933" w:rsidP="00BA365E">
      <w:pPr>
        <w:pStyle w:val="Citovanodstavec"/>
      </w:pPr>
      <w:sdt>
        <w:sdtPr>
          <w:id w:val="-1906823786"/>
          <w:citation/>
        </w:sdtPr>
        <w:sdtEndPr/>
        <w:sdtContent>
          <w:r w:rsidR="00A56E9C">
            <w:fldChar w:fldCharType="begin"/>
          </w:r>
          <w:r w:rsidR="00A56E9C">
            <w:instrText xml:space="preserve"> CITATION Ste20 \l 1029 </w:instrText>
          </w:r>
          <w:r w:rsidR="00A56E9C">
            <w:fldChar w:fldCharType="separate"/>
          </w:r>
          <w:r w:rsidR="003A135C">
            <w:rPr>
              <w:noProof/>
            </w:rPr>
            <w:t>(2)</w:t>
          </w:r>
          <w:r w:rsidR="00A56E9C">
            <w:fldChar w:fldCharType="end"/>
          </w:r>
        </w:sdtContent>
      </w:sdt>
    </w:p>
    <w:p w14:paraId="09583905" w14:textId="77777777" w:rsidR="006F3E2A" w:rsidRDefault="006F3E2A" w:rsidP="00F96D91">
      <w:pPr>
        <w:pStyle w:val="Nadpis2"/>
      </w:pPr>
      <w:bookmarkStart w:id="23" w:name="_Toc86047599"/>
      <w:bookmarkStart w:id="24" w:name="_Toc86055206"/>
      <w:bookmarkStart w:id="25" w:name="_Toc96300761"/>
      <w:r>
        <w:t>Zdrojový kód</w:t>
      </w:r>
      <w:bookmarkEnd w:id="23"/>
      <w:bookmarkEnd w:id="24"/>
      <w:bookmarkEnd w:id="25"/>
    </w:p>
    <w:p w14:paraId="6C7AE185" w14:textId="77777777" w:rsidR="006F3E2A" w:rsidRDefault="006F3E2A" w:rsidP="006F3E2A">
      <w:pPr>
        <w:pStyle w:val="Zdrojovkd"/>
      </w:pPr>
      <w:r>
        <w:t>Zdrojový kód nebo jiná ukázka strojového výpisu</w:t>
      </w:r>
    </w:p>
    <w:p w14:paraId="412AA3BA" w14:textId="77777777" w:rsidR="006F3E2A" w:rsidRDefault="006F3E2A" w:rsidP="006F3E2A">
      <w:pPr>
        <w:pStyle w:val="Zdrojovkd"/>
      </w:pPr>
      <w:r>
        <w:t>Může mít i víc řádků.</w:t>
      </w:r>
    </w:p>
    <w:p w14:paraId="4599448B" w14:textId="77981FDA" w:rsidR="0023432B" w:rsidRDefault="000B2FA2" w:rsidP="0023432B">
      <w:pPr>
        <w:pStyle w:val="Nadpis1"/>
      </w:pPr>
      <w:bookmarkStart w:id="26" w:name="_Toc96300762"/>
      <w:r>
        <w:lastRenderedPageBreak/>
        <w:t>Design webu</w:t>
      </w:r>
      <w:bookmarkEnd w:id="26"/>
    </w:p>
    <w:p w14:paraId="23E75201" w14:textId="11AAE74C" w:rsidR="0023432B" w:rsidRDefault="00E009AD" w:rsidP="00F96D91">
      <w:r>
        <w:t xml:space="preserve">Web design se zabývá uživatelským rozhraním a vzhledem webové stránky. Odráží se od </w:t>
      </w:r>
      <w:r w:rsidR="00476B69">
        <w:t xml:space="preserve">marketingu. Každý web by měl splňovat </w:t>
      </w:r>
      <w:r w:rsidR="008A7178">
        <w:t>určitá pravidla</w:t>
      </w:r>
      <w:r w:rsidR="00842062">
        <w:t xml:space="preserve"> a obsahovat dané prvky.</w:t>
      </w:r>
    </w:p>
    <w:p w14:paraId="017906C2" w14:textId="64781B42" w:rsidR="00275E39" w:rsidRDefault="00275E39" w:rsidP="00275E39">
      <w:pPr>
        <w:pStyle w:val="Nadpis2"/>
      </w:pPr>
      <w:bookmarkStart w:id="27" w:name="_Toc96300763"/>
      <w:r>
        <w:t>Původní web</w:t>
      </w:r>
      <w:bookmarkEnd w:id="27"/>
    </w:p>
    <w:p w14:paraId="6EBAAC35" w14:textId="3087A2B1" w:rsidR="008A7178" w:rsidRPr="008A7178" w:rsidRDefault="008A7178" w:rsidP="008A7178">
      <w:r>
        <w:t>Design původního webu není moc dobře promyšlen</w:t>
      </w:r>
      <w:r w:rsidR="00B62901">
        <w:t>. Spousta věcí na webu chybí, a pokud se už tam náhodou objeví, tak jsou špatně použity.</w:t>
      </w:r>
    </w:p>
    <w:p w14:paraId="7C41AB1B" w14:textId="553D518C" w:rsidR="0023432B" w:rsidRDefault="00444427" w:rsidP="00275E39">
      <w:pPr>
        <w:pStyle w:val="Nadpis3"/>
      </w:pPr>
      <w:bookmarkStart w:id="28" w:name="_Toc96300764"/>
      <w:r>
        <w:t>Nedostatky</w:t>
      </w:r>
      <w:r w:rsidR="00BF1FAB">
        <w:t xml:space="preserve"> webu</w:t>
      </w:r>
      <w:bookmarkEnd w:id="28"/>
    </w:p>
    <w:p w14:paraId="7E4E143B" w14:textId="3E5CFFB5" w:rsidR="0023432B" w:rsidRDefault="004012C8" w:rsidP="00F96D91">
      <w:r>
        <w:t xml:space="preserve">Na stránce je velmi málo obsahu. Je tam zbytečně mnoho nevyužitého prostoru. </w:t>
      </w:r>
      <w:r w:rsidR="000A6B77">
        <w:t xml:space="preserve">Na úvodní stránce je pouze jeden blok </w:t>
      </w:r>
      <w:r w:rsidR="00BB271C">
        <w:t>obsahující informace.</w:t>
      </w:r>
      <w:r w:rsidR="002A7280">
        <w:t xml:space="preserve"> Dále je velmi špatná čitelnost webu. V mnoha případech se nachází bílý text na bílém pozadí</w:t>
      </w:r>
      <w:r w:rsidR="00B22CED">
        <w:t>. Dále stránka působí smutně a bez život</w:t>
      </w:r>
      <w:r w:rsidR="00D71B61">
        <w:t>a, jelikož jsou použity na celém webu jen 3 barvy, pokud nezohledňujeme obrázky</w:t>
      </w:r>
      <w:r w:rsidR="00C27AE4">
        <w:t>.</w:t>
      </w:r>
    </w:p>
    <w:p w14:paraId="6E3802F1" w14:textId="6B1392E6" w:rsidR="00275E39" w:rsidRDefault="00275E39" w:rsidP="00275E39">
      <w:pPr>
        <w:pStyle w:val="Nadpis2"/>
      </w:pPr>
      <w:bookmarkStart w:id="29" w:name="_Toc96300765"/>
      <w:r>
        <w:t>Aktuální web</w:t>
      </w:r>
      <w:bookmarkEnd w:id="29"/>
    </w:p>
    <w:p w14:paraId="68F76FC6" w14:textId="056E2001" w:rsidR="00003CCB" w:rsidRPr="00003CCB" w:rsidRDefault="00003CCB" w:rsidP="00003CCB">
      <w:r>
        <w:t>Webovou stránku jsem designoval v programu Adobe XD</w:t>
      </w:r>
      <w:r w:rsidR="00E11FC2">
        <w:t>.</w:t>
      </w:r>
      <w:r w:rsidR="00FA4D80">
        <w:t xml:space="preserve"> Úplně jsem se odtrhl od původního</w:t>
      </w:r>
      <w:r w:rsidR="002B2DF4">
        <w:t xml:space="preserve"> návrhu a začal úplně od začátku</w:t>
      </w:r>
      <w:r w:rsidR="00515C34">
        <w:t>.</w:t>
      </w:r>
      <w:r w:rsidR="00EB4544">
        <w:t xml:space="preserve"> </w:t>
      </w:r>
      <w:r w:rsidR="00DC05A1">
        <w:t>Jediné</w:t>
      </w:r>
      <w:r w:rsidR="00EB4544">
        <w:t xml:space="preserve">, co jsem nechal původní, je </w:t>
      </w:r>
      <w:r w:rsidR="00E24583">
        <w:t>modrá barva.</w:t>
      </w:r>
    </w:p>
    <w:p w14:paraId="45249646" w14:textId="7FC075A4" w:rsidR="001B3181" w:rsidRDefault="001B3181" w:rsidP="001B3181">
      <w:pPr>
        <w:pStyle w:val="Nadpis3"/>
      </w:pPr>
      <w:bookmarkStart w:id="30" w:name="_Toc96300766"/>
      <w:r>
        <w:t>Wireframe</w:t>
      </w:r>
      <w:bookmarkEnd w:id="30"/>
    </w:p>
    <w:p w14:paraId="156E0C77" w14:textId="76DF2F04" w:rsidR="0034611E" w:rsidRPr="0034611E" w:rsidRDefault="0034611E" w:rsidP="0034611E">
      <w:r>
        <w:t>Wireframe</w:t>
      </w:r>
      <w:r w:rsidR="00D27186">
        <w:t xml:space="preserve"> webu</w:t>
      </w:r>
      <w:r w:rsidR="003F2306">
        <w:t>, česky drátěný model,</w:t>
      </w:r>
      <w:r>
        <w:t xml:space="preserve"> </w:t>
      </w:r>
      <w:r w:rsidR="003F2306">
        <w:t>představuje</w:t>
      </w:r>
      <w:r w:rsidR="00D27186">
        <w:t xml:space="preserve"> </w:t>
      </w:r>
      <w:r w:rsidR="003F2306">
        <w:t>kostru webu</w:t>
      </w:r>
      <w:r w:rsidR="00D27186">
        <w:t>.</w:t>
      </w:r>
      <w:r w:rsidR="008F62AA">
        <w:t xml:space="preserve"> Pouze naznačuje </w:t>
      </w:r>
      <w:r w:rsidR="00AF41C0">
        <w:t xml:space="preserve">strukturu, </w:t>
      </w:r>
      <w:r w:rsidR="008F62AA">
        <w:t>kde budou jaké prvky rozmístěny</w:t>
      </w:r>
      <w:r w:rsidR="00AF41C0">
        <w:t xml:space="preserve">. </w:t>
      </w:r>
      <w:r w:rsidR="004B33A0">
        <w:t xml:space="preserve">Dá se </w:t>
      </w:r>
      <w:r w:rsidR="00106121">
        <w:t>říct,</w:t>
      </w:r>
      <w:r w:rsidR="004B33A0">
        <w:t xml:space="preserve"> že se jedná o nákres</w:t>
      </w:r>
      <w:r w:rsidR="008D320F">
        <w:t xml:space="preserve"> webu. Ani barvy se zde nevyužívají, takže je to černobíle.</w:t>
      </w:r>
      <w:r w:rsidR="00515C34">
        <w:t xml:space="preserve"> Wireframe jsem také dělal v programu Adobe X</w:t>
      </w:r>
      <w:r w:rsidR="00524AC1">
        <w:t>D</w:t>
      </w:r>
      <w:r w:rsidR="00515C34">
        <w:t>, i když</w:t>
      </w:r>
      <w:r w:rsidR="00424CE0">
        <w:t xml:space="preserve"> existují lepší alternativy, ale většina jsou placené a já nenašel žádný dobrý program, který by byl zdarma a m</w:t>
      </w:r>
      <w:r w:rsidR="00EC7A88">
        <w:t>n</w:t>
      </w:r>
      <w:r w:rsidR="00424CE0">
        <w:t>ě by vyhovoval.</w:t>
      </w:r>
    </w:p>
    <w:p w14:paraId="50D39E38" w14:textId="5174766F" w:rsidR="00993518" w:rsidRDefault="00993518" w:rsidP="00275E39">
      <w:pPr>
        <w:pStyle w:val="Nadpis3"/>
      </w:pPr>
      <w:bookmarkStart w:id="31" w:name="_Toc96300767"/>
      <w:r>
        <w:t>Barevná paleta</w:t>
      </w:r>
      <w:bookmarkEnd w:id="31"/>
    </w:p>
    <w:p w14:paraId="1C96132E" w14:textId="29E74C26" w:rsidR="00993518" w:rsidRDefault="00993518" w:rsidP="00993518">
      <w:r>
        <w:t xml:space="preserve">Bylo po mě vyžadováno, abych se držel původní </w:t>
      </w:r>
      <w:r w:rsidR="0078664F">
        <w:t xml:space="preserve">modré </w:t>
      </w:r>
      <w:r>
        <w:t>barvy</w:t>
      </w:r>
      <w:r w:rsidR="0078664F">
        <w:t xml:space="preserve">, která provázela celý web. </w:t>
      </w:r>
      <w:r w:rsidR="00D315A9">
        <w:t xml:space="preserve">Chtěl jsem web nějak vizuálně rozdělit, a tak jsem se rozhodl, že toho docílím </w:t>
      </w:r>
      <w:r w:rsidR="00D315A9">
        <w:lastRenderedPageBreak/>
        <w:t xml:space="preserve">pomocí barev. </w:t>
      </w:r>
      <w:r w:rsidR="0078664F">
        <w:t xml:space="preserve">Jelikož </w:t>
      </w:r>
      <w:r w:rsidR="003E7964">
        <w:t>firma nabízí 4 různé</w:t>
      </w:r>
      <w:r w:rsidR="00B22CED">
        <w:t xml:space="preserve"> typy </w:t>
      </w:r>
      <w:r w:rsidR="0019385C">
        <w:t xml:space="preserve">firemních </w:t>
      </w:r>
      <w:r w:rsidR="00B22CED">
        <w:t>akcí, tak jsem se rozhodl každé akci dát specifickou barvu. Pro</w:t>
      </w:r>
      <w:proofErr w:type="gramStart"/>
      <w:r w:rsidR="00B22CED">
        <w:t xml:space="preserve"> ..</w:t>
      </w:r>
      <w:proofErr w:type="gramEnd"/>
      <w:r w:rsidR="00B22CED">
        <w:t xml:space="preserve"> jsem vybral</w:t>
      </w:r>
      <w:proofErr w:type="gramStart"/>
      <w:r w:rsidR="00B22CED">
        <w:t xml:space="preserve"> ….</w:t>
      </w:r>
      <w:proofErr w:type="gramEnd"/>
      <w:r w:rsidR="00B22CED">
        <w:t xml:space="preserve">atd. Díky tomu bude stránka </w:t>
      </w:r>
      <w:r w:rsidR="004F26D1">
        <w:t>vzhledově atraktivnější a veselejší.</w:t>
      </w:r>
      <w:r w:rsidR="00813151">
        <w:t xml:space="preserve"> Barvy jsem vybíral pomocí stránky https://coolors.com. Tato stránka Vám umožňuje zadat jakouk</w:t>
      </w:r>
      <w:r w:rsidR="00952CD0">
        <w:t>oli barvu, v mém případě modrou, a pak následovně automaticky vybere další barvy, které dobře ladí s vám zadanou barvou.</w:t>
      </w:r>
    </w:p>
    <w:p w14:paraId="0797A885" w14:textId="6F00275F" w:rsidR="00A372CB" w:rsidRDefault="008C346E" w:rsidP="00A372CB">
      <w:pPr>
        <w:pStyle w:val="Nadpis3"/>
      </w:pPr>
      <w:bookmarkStart w:id="32" w:name="_Toc96300768"/>
      <w:r>
        <w:t>Úvodní stránka</w:t>
      </w:r>
      <w:bookmarkEnd w:id="32"/>
    </w:p>
    <w:p w14:paraId="56B7A0ED" w14:textId="6FE8435F" w:rsidR="003844F5" w:rsidRDefault="004C14A3" w:rsidP="003844F5">
      <w:r>
        <w:t xml:space="preserve">Úvodní stránka </w:t>
      </w:r>
      <w:r w:rsidR="00E077E0">
        <w:t xml:space="preserve">musí </w:t>
      </w:r>
      <w:r w:rsidR="003D14CD">
        <w:t>na první pohled upoutat pozornost.</w:t>
      </w:r>
      <w:r w:rsidR="00B334D8">
        <w:t xml:space="preserve"> </w:t>
      </w:r>
      <w:r w:rsidR="005F4036">
        <w:t xml:space="preserve">Měla by </w:t>
      </w:r>
      <w:r w:rsidR="006A71DF">
        <w:t>návštěvník</w:t>
      </w:r>
      <w:r w:rsidR="00B7180E">
        <w:t xml:space="preserve">y seznámit s nabízenými službami firmy. </w:t>
      </w:r>
      <w:r w:rsidR="00B024F4">
        <w:t>Dále by tam měla být navigace</w:t>
      </w:r>
      <w:r w:rsidR="006F4131">
        <w:t>, která dále návštěvník</w:t>
      </w:r>
      <w:r w:rsidR="00A10C21">
        <w:t>ovi ukáže podrobnější popis služeb.</w:t>
      </w:r>
      <w:r w:rsidR="00911155">
        <w:t xml:space="preserve"> Na úvodní stránku jsem se rozhodl přidat</w:t>
      </w:r>
      <w:r w:rsidR="00F85F15">
        <w:t xml:space="preserve"> kontaktní formulář</w:t>
      </w:r>
      <w:r w:rsidR="00BE1262">
        <w:t xml:space="preserve">. Dále jsem </w:t>
      </w:r>
      <w:r w:rsidR="00537C87">
        <w:t>se rozhodl přidat ceník služeb. Návštěvník si</w:t>
      </w:r>
      <w:r w:rsidR="006D7586">
        <w:t xml:space="preserve"> zvolí</w:t>
      </w:r>
      <w:r w:rsidR="00537C87">
        <w:t xml:space="preserve"> počet lidí a typ akc</w:t>
      </w:r>
      <w:r w:rsidR="006D7586">
        <w:t>e a tabulka by vám ukázala předběžnou cenu.</w:t>
      </w:r>
      <w:r w:rsidR="00C82764">
        <w:t xml:space="preserve"> Dále na původní stránce chyběl footer. Footer je část stránky kde se povětšinou nachází</w:t>
      </w:r>
      <w:r w:rsidR="00E262D8">
        <w:t xml:space="preserve"> kontaktní </w:t>
      </w:r>
      <w:r w:rsidR="00BD2B8D">
        <w:t xml:space="preserve">údaje, copyright a </w:t>
      </w:r>
      <w:r w:rsidR="00125A53">
        <w:t>část navigace.</w:t>
      </w:r>
    </w:p>
    <w:p w14:paraId="3C6D91C4" w14:textId="06554C61" w:rsidR="003844F5" w:rsidRDefault="003844F5" w:rsidP="003844F5">
      <w:pPr>
        <w:pStyle w:val="Nadpis3"/>
      </w:pPr>
      <w:bookmarkStart w:id="33" w:name="_Toc96300769"/>
      <w:proofErr w:type="spellStart"/>
      <w:r>
        <w:t>Header</w:t>
      </w:r>
      <w:bookmarkEnd w:id="33"/>
      <w:proofErr w:type="spellEnd"/>
      <w:r>
        <w:t xml:space="preserve"> </w:t>
      </w:r>
    </w:p>
    <w:p w14:paraId="115FCBE8" w14:textId="1A0E7905" w:rsidR="003844F5" w:rsidRDefault="001653DD" w:rsidP="003844F5">
      <w:proofErr w:type="spellStart"/>
      <w:r>
        <w:t>Header</w:t>
      </w:r>
      <w:proofErr w:type="spellEnd"/>
      <w:r>
        <w:t xml:space="preserve"> je část webové stránky</w:t>
      </w:r>
      <w:r w:rsidR="00653E0E">
        <w:t>, která se nach</w:t>
      </w:r>
      <w:r w:rsidR="004B561E">
        <w:t>ází vždy nahoře.</w:t>
      </w:r>
      <w:r w:rsidR="00231F82">
        <w:t xml:space="preserve"> Do něj jsem umístil upravené logo</w:t>
      </w:r>
      <w:r w:rsidR="00E5663D">
        <w:t>, jelikož v původním logu byl text, který mi přišel zbytečný dávat do obrázku.</w:t>
      </w:r>
      <w:r w:rsidR="00E63E65">
        <w:t xml:space="preserve"> Poté jsem tam umístil pouze navigaci.</w:t>
      </w:r>
      <w:r w:rsidR="00B117AD">
        <w:t xml:space="preserve"> Rozhodl jsem se, že když uživatel začne </w:t>
      </w:r>
      <w:proofErr w:type="spellStart"/>
      <w:r w:rsidR="00B117AD">
        <w:t>scrollovat</w:t>
      </w:r>
      <w:proofErr w:type="spellEnd"/>
      <w:r w:rsidR="00B117AD">
        <w:t xml:space="preserve"> po webu, tak </w:t>
      </w:r>
      <w:proofErr w:type="spellStart"/>
      <w:r w:rsidR="00B117AD">
        <w:t>header</w:t>
      </w:r>
      <w:proofErr w:type="spellEnd"/>
      <w:r w:rsidR="00B117AD">
        <w:t xml:space="preserve"> bude stále na</w:t>
      </w:r>
      <w:r w:rsidR="00522EAF">
        <w:t>hoře na obrazovce.</w:t>
      </w:r>
    </w:p>
    <w:p w14:paraId="384564FF" w14:textId="08CC247E" w:rsidR="00522EAF" w:rsidRDefault="00522EAF" w:rsidP="00522EAF">
      <w:pPr>
        <w:pStyle w:val="Nadpis3"/>
      </w:pPr>
      <w:bookmarkStart w:id="34" w:name="_Toc96300770"/>
      <w:r>
        <w:t>Footer</w:t>
      </w:r>
      <w:bookmarkEnd w:id="34"/>
      <w:r>
        <w:t xml:space="preserve"> </w:t>
      </w:r>
    </w:p>
    <w:p w14:paraId="1AA0A462" w14:textId="315C7F64" w:rsidR="00522EAF" w:rsidRDefault="00522EAF" w:rsidP="00522EAF">
      <w:r>
        <w:t xml:space="preserve">Footer je opak </w:t>
      </w:r>
      <w:proofErr w:type="spellStart"/>
      <w:r>
        <w:t>headeru</w:t>
      </w:r>
      <w:proofErr w:type="spellEnd"/>
      <w:r>
        <w:t>. Nachází se na konci webu.</w:t>
      </w:r>
      <w:r w:rsidR="0047745F">
        <w:t xml:space="preserve"> </w:t>
      </w:r>
      <w:r w:rsidR="001D15E2">
        <w:t xml:space="preserve">Minulý footer obsahoval pouze 5 odkazů, které byly dána za sebe. </w:t>
      </w:r>
      <w:r w:rsidR="00142C1E">
        <w:t>Umístil jsem do něj copyright.</w:t>
      </w:r>
      <w:r w:rsidR="00F25149">
        <w:t xml:space="preserve"> Dále je tam částečná navigace po webu.</w:t>
      </w:r>
      <w:r w:rsidR="00945330">
        <w:t xml:space="preserve"> A nakonec je důležité tam dát </w:t>
      </w:r>
      <w:r w:rsidR="004A1FC6">
        <w:t>kontakt</w:t>
      </w:r>
      <w:r w:rsidR="00945330">
        <w:t xml:space="preserve"> se všemi důležitými údaji</w:t>
      </w:r>
      <w:r w:rsidR="004A1FC6">
        <w:t>.</w:t>
      </w:r>
    </w:p>
    <w:p w14:paraId="7740A069" w14:textId="21038A2B" w:rsidR="009C05B8" w:rsidRDefault="00E54B9F" w:rsidP="009C05B8">
      <w:pPr>
        <w:pStyle w:val="Nadpis3"/>
      </w:pPr>
      <w:bookmarkStart w:id="35" w:name="_Toc96300771"/>
      <w:r>
        <w:t>Navigace</w:t>
      </w:r>
      <w:bookmarkEnd w:id="35"/>
    </w:p>
    <w:p w14:paraId="1FD85064" w14:textId="19D4070A" w:rsidR="00783A62" w:rsidRPr="00783A62" w:rsidRDefault="00783A62" w:rsidP="00783A62">
      <w:r>
        <w:t>Navigace po webu</w:t>
      </w:r>
      <w:r w:rsidR="0003343F">
        <w:t xml:space="preserve"> je jeden z nejdůležitějších prvků. Pokud sám zákazník nepochopí, jak se má po webu hýbat</w:t>
      </w:r>
      <w:r w:rsidR="00A3346A">
        <w:t>, tak se může zaseknout a nic nového nezjistit.</w:t>
      </w:r>
      <w:r w:rsidR="00907683">
        <w:t xml:space="preserve"> Když se člověk dostal na původní stránku tak mu mnohdy nemusí ani dojít, že se jedná o </w:t>
      </w:r>
      <w:r w:rsidR="00765780">
        <w:t xml:space="preserve">navigaci a o </w:t>
      </w:r>
      <w:proofErr w:type="spellStart"/>
      <w:r w:rsidR="00765780">
        <w:t>klikatelné</w:t>
      </w:r>
      <w:proofErr w:type="spellEnd"/>
      <w:r w:rsidR="00765780">
        <w:t xml:space="preserve"> prvky.</w:t>
      </w:r>
      <w:r w:rsidR="000E0E79">
        <w:t xml:space="preserve"> Jak je na </w:t>
      </w:r>
      <w:r w:rsidR="00BE2AB4">
        <w:t>obrázku</w:t>
      </w:r>
      <w:r w:rsidR="000E0E79">
        <w:t xml:space="preserve"> vidět, tak text </w:t>
      </w:r>
      <w:r w:rsidR="00BE2AB4">
        <w:t>je špatně vidět a popisek, co jednotlivé</w:t>
      </w:r>
      <w:r w:rsidR="00946620">
        <w:t xml:space="preserve"> akce nabízejí se</w:t>
      </w:r>
      <w:r w:rsidR="00C47C31">
        <w:t xml:space="preserve"> zobrazí, jen pokud přes ně uživatel přejede myší.</w:t>
      </w:r>
      <w:r w:rsidR="00EF1CB5">
        <w:t xml:space="preserve"> Zde jsem se rozhodl využít barevné rozdělení o kterém jsem již mluvil.</w:t>
      </w:r>
      <w:r w:rsidR="006F0910">
        <w:t xml:space="preserve"> Taky je jednoznačné, že se na </w:t>
      </w:r>
      <w:r w:rsidR="006F0910">
        <w:lastRenderedPageBreak/>
        <w:t>prvek dá kliknout</w:t>
      </w:r>
      <w:r w:rsidR="00B23CCB">
        <w:t xml:space="preserve">. A ke každé akci je výstižný krátký popisek, který jasně </w:t>
      </w:r>
      <w:proofErr w:type="gramStart"/>
      <w:r w:rsidR="00B23CCB">
        <w:t>určí</w:t>
      </w:r>
      <w:proofErr w:type="gramEnd"/>
      <w:r w:rsidR="00B23CCB">
        <w:t xml:space="preserve"> o co se jedná.</w:t>
      </w:r>
      <w:r w:rsidR="006F0910">
        <w:t xml:space="preserve"> </w:t>
      </w:r>
    </w:p>
    <w:p w14:paraId="0CABB176" w14:textId="77777777" w:rsidR="009C05B8" w:rsidRDefault="009C05B8" w:rsidP="009C05B8">
      <w:pPr>
        <w:pStyle w:val="ObrzekvMP"/>
      </w:pPr>
      <w:r w:rsidRPr="009C05B8">
        <w:rPr>
          <w:noProof/>
        </w:rPr>
        <w:drawing>
          <wp:inline distT="0" distB="0" distL="0" distR="0" wp14:anchorId="7EF76DFB" wp14:editId="585F4E35">
            <wp:extent cx="5760720" cy="1697355"/>
            <wp:effectExtent l="0" t="0" r="0" b="0"/>
            <wp:docPr id="8" name="Obrázek 8" descr="Obsah obrázku text, strom, exteriér, muž&#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 strom, exteriér, muž&#10;&#10;Popis byl vytvořen automaticky"/>
                    <pic:cNvPicPr/>
                  </pic:nvPicPr>
                  <pic:blipFill>
                    <a:blip r:embed="rId18"/>
                    <a:stretch>
                      <a:fillRect/>
                    </a:stretch>
                  </pic:blipFill>
                  <pic:spPr>
                    <a:xfrm>
                      <a:off x="0" y="0"/>
                      <a:ext cx="5760720" cy="1697355"/>
                    </a:xfrm>
                    <a:prstGeom prst="rect">
                      <a:avLst/>
                    </a:prstGeom>
                  </pic:spPr>
                </pic:pic>
              </a:graphicData>
            </a:graphic>
          </wp:inline>
        </w:drawing>
      </w:r>
    </w:p>
    <w:p w14:paraId="5EFA19D0" w14:textId="276F5966" w:rsidR="009C05B8" w:rsidRDefault="009C05B8" w:rsidP="00F25149">
      <w:pPr>
        <w:pStyle w:val="Titulek"/>
      </w:pPr>
      <w:r>
        <w:t xml:space="preserve">Obrázek </w:t>
      </w:r>
      <w:r w:rsidR="00216933">
        <w:fldChar w:fldCharType="begin"/>
      </w:r>
      <w:r w:rsidR="00216933">
        <w:instrText xml:space="preserve"> SEQ Obrázek \* ARABIC </w:instrText>
      </w:r>
      <w:r w:rsidR="00216933">
        <w:fldChar w:fldCharType="separate"/>
      </w:r>
      <w:r w:rsidR="00EF1CB5">
        <w:rPr>
          <w:noProof/>
        </w:rPr>
        <w:t>3</w:t>
      </w:r>
      <w:r w:rsidR="00216933">
        <w:rPr>
          <w:noProof/>
        </w:rPr>
        <w:fldChar w:fldCharType="end"/>
      </w:r>
      <w:r>
        <w:t>-P</w:t>
      </w:r>
      <w:r w:rsidR="000F0725">
        <w:t>ů</w:t>
      </w:r>
      <w:r>
        <w:t xml:space="preserve">vodní </w:t>
      </w:r>
      <w:r w:rsidR="00783A62">
        <w:t>naviga</w:t>
      </w:r>
      <w:r w:rsidR="000F0725">
        <w:t>ce</w:t>
      </w:r>
    </w:p>
    <w:p w14:paraId="582EBE39" w14:textId="77777777" w:rsidR="00EF1CB5" w:rsidRDefault="00EF1CB5" w:rsidP="00EF1CB5">
      <w:pPr>
        <w:pStyle w:val="ObrzekvMP"/>
        <w:keepNext/>
      </w:pPr>
      <w:r w:rsidRPr="00EF1CB5">
        <w:rPr>
          <w:noProof/>
        </w:rPr>
        <w:drawing>
          <wp:inline distT="0" distB="0" distL="0" distR="0" wp14:anchorId="575839C4" wp14:editId="69631A5E">
            <wp:extent cx="5760720" cy="1609725"/>
            <wp:effectExtent l="0" t="0" r="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609725"/>
                    </a:xfrm>
                    <a:prstGeom prst="rect">
                      <a:avLst/>
                    </a:prstGeom>
                  </pic:spPr>
                </pic:pic>
              </a:graphicData>
            </a:graphic>
          </wp:inline>
        </w:drawing>
      </w:r>
    </w:p>
    <w:p w14:paraId="359ADEE1" w14:textId="0900ECB1" w:rsidR="00EF1CB5" w:rsidRDefault="00EF1CB5" w:rsidP="00EF1CB5">
      <w:pPr>
        <w:pStyle w:val="Titulek"/>
      </w:pPr>
      <w:r>
        <w:t xml:space="preserve">Obrázek </w:t>
      </w:r>
      <w:r w:rsidR="00216933">
        <w:fldChar w:fldCharType="begin"/>
      </w:r>
      <w:r w:rsidR="00216933">
        <w:instrText xml:space="preserve"> SEQ Obrázek \* ARABIC </w:instrText>
      </w:r>
      <w:r w:rsidR="00216933">
        <w:fldChar w:fldCharType="separate"/>
      </w:r>
      <w:r>
        <w:rPr>
          <w:noProof/>
        </w:rPr>
        <w:t>4</w:t>
      </w:r>
      <w:r w:rsidR="00216933">
        <w:rPr>
          <w:noProof/>
        </w:rPr>
        <w:fldChar w:fldCharType="end"/>
      </w:r>
      <w:r>
        <w:t>- Nová navigace</w:t>
      </w:r>
    </w:p>
    <w:p w14:paraId="0384EEF6" w14:textId="6AAC8504" w:rsidR="00505386" w:rsidRDefault="00505386" w:rsidP="00505386">
      <w:pPr>
        <w:pStyle w:val="Nadpis3"/>
      </w:pPr>
      <w:bookmarkStart w:id="36" w:name="_Toc96300772"/>
      <w:r>
        <w:t>Obrázky</w:t>
      </w:r>
      <w:bookmarkEnd w:id="36"/>
    </w:p>
    <w:p w14:paraId="7777E076" w14:textId="2101F25D" w:rsidR="00505386" w:rsidRPr="00505386" w:rsidRDefault="00505386" w:rsidP="00505386">
      <w:r>
        <w:t>Jed</w:t>
      </w:r>
      <w:r w:rsidR="00C55953">
        <w:t>nou z největších výzev byly obrázky. Původní web neměl v podstatě žádné obrázky. Pouze pár, které sloužily jako pozadí ke stránce.</w:t>
      </w:r>
      <w:r w:rsidR="00E3653E">
        <w:t xml:space="preserve"> Přitom ale obrázky pro tuto firmu jsou velmi důležité. Člověk </w:t>
      </w:r>
      <w:r w:rsidR="00741A5E">
        <w:t xml:space="preserve">lépe pochopí, co se </w:t>
      </w:r>
      <w:proofErr w:type="gramStart"/>
      <w:r w:rsidR="00741A5E">
        <w:t>naučí</w:t>
      </w:r>
      <w:proofErr w:type="gramEnd"/>
      <w:r w:rsidR="00741A5E">
        <w:t xml:space="preserve"> a jak bude akce probíhat.</w:t>
      </w:r>
      <w:r w:rsidR="00A603D9">
        <w:t xml:space="preserve"> Bohužel žádné obrázky jsem ze strany zadavatele </w:t>
      </w:r>
      <w:r w:rsidR="001B293B">
        <w:t xml:space="preserve">skoro žádné </w:t>
      </w:r>
      <w:r w:rsidR="00A603D9">
        <w:t>nedostal, a tak jsem je musel sehnat na internetu.</w:t>
      </w:r>
      <w:r w:rsidR="00FD5507">
        <w:t xml:space="preserve"> </w:t>
      </w:r>
      <w:r w:rsidR="002107EC">
        <w:t>Obrázky</w:t>
      </w:r>
      <w:r w:rsidR="00FD5507">
        <w:t xml:space="preserve"> jsem sháněl na </w:t>
      </w:r>
      <w:r w:rsidR="002107EC">
        <w:t xml:space="preserve">internetových fotobankách jsou </w:t>
      </w:r>
      <w:proofErr w:type="spellStart"/>
      <w:r w:rsidR="002107EC">
        <w:t>jsou</w:t>
      </w:r>
      <w:proofErr w:type="spellEnd"/>
      <w:r w:rsidR="002107EC">
        <w:t xml:space="preserve"> </w:t>
      </w:r>
      <w:proofErr w:type="spellStart"/>
      <w:r w:rsidR="002107EC">
        <w:t>shutterstock</w:t>
      </w:r>
      <w:proofErr w:type="spellEnd"/>
      <w:r w:rsidR="002107EC">
        <w:t xml:space="preserve">, </w:t>
      </w:r>
      <w:proofErr w:type="spellStart"/>
      <w:r w:rsidR="002107EC">
        <w:t>gettyimages</w:t>
      </w:r>
      <w:proofErr w:type="spellEnd"/>
      <w:r w:rsidR="002B52C9">
        <w:t xml:space="preserve">, </w:t>
      </w:r>
      <w:proofErr w:type="spellStart"/>
      <w:r w:rsidR="002B52C9">
        <w:t>pixabay</w:t>
      </w:r>
      <w:proofErr w:type="spellEnd"/>
      <w:r w:rsidR="002B52C9">
        <w:t xml:space="preserve"> a další. U každé fotky jsem se musel ujistit, že je možné je zdarma použít pro </w:t>
      </w:r>
      <w:r w:rsidR="004E6D78">
        <w:t>komerční použití. Když jsem si sehnal všechny potřebné fotky, tak jsem j musel upravit. Všechny fotky vypadaly vzhledově dobře, a tak stačilo pouze je vyexportovat pro web. To obnášelo jejich zmenšení na požadovanou velikost</w:t>
      </w:r>
      <w:r w:rsidR="00EE1AEF">
        <w:t>, a pak snížení kvality</w:t>
      </w:r>
      <w:r w:rsidR="00E44E37">
        <w:t xml:space="preserve"> tak, aby to nebylo poznat, ale dostatečné na </w:t>
      </w:r>
      <w:r w:rsidR="00A14AF7">
        <w:t>to,</w:t>
      </w:r>
      <w:r w:rsidR="00E44E37">
        <w:t xml:space="preserve"> aby obrázek byl velký pár desítek kilobajtů.</w:t>
      </w:r>
    </w:p>
    <w:p w14:paraId="628B06E8" w14:textId="77777777" w:rsidR="0023432B" w:rsidRDefault="00440DE5" w:rsidP="00440DE5">
      <w:pPr>
        <w:pStyle w:val="Neslovannadpis"/>
      </w:pPr>
      <w:bookmarkStart w:id="37" w:name="_Toc86047603"/>
      <w:bookmarkStart w:id="38" w:name="_Toc86055210"/>
      <w:bookmarkStart w:id="39" w:name="_Toc96300773"/>
      <w:r>
        <w:lastRenderedPageBreak/>
        <w:t>Závěr</w:t>
      </w:r>
      <w:bookmarkEnd w:id="37"/>
      <w:bookmarkEnd w:id="38"/>
      <w:bookmarkEnd w:id="39"/>
    </w:p>
    <w:p w14:paraId="0A94E2E7" w14:textId="77777777" w:rsidR="001E67F6" w:rsidRDefault="00440DE5" w:rsidP="00F96D91">
      <w:r>
        <w:t>Tak jsem se dostal až na konec.</w:t>
      </w:r>
    </w:p>
    <w:p w14:paraId="0CD16B9F" w14:textId="77777777" w:rsidR="006F508F" w:rsidRDefault="006F508F" w:rsidP="00440DE5">
      <w:pPr>
        <w:pStyle w:val="Neslovannadpis"/>
      </w:pPr>
      <w:bookmarkStart w:id="40" w:name="_Toc86047604"/>
      <w:bookmarkStart w:id="41" w:name="_Toc86055211"/>
      <w:bookmarkStart w:id="42" w:name="_Toc96300774"/>
      <w:r>
        <w:lastRenderedPageBreak/>
        <w:t>Seznam zkratek a odborných výrazů</w:t>
      </w:r>
      <w:bookmarkEnd w:id="40"/>
      <w:bookmarkEnd w:id="41"/>
      <w:bookmarkEnd w:id="42"/>
    </w:p>
    <w:p w14:paraId="591A72F9" w14:textId="77777777" w:rsidR="006F508F" w:rsidRDefault="006F508F" w:rsidP="006F508F">
      <w:pPr>
        <w:pStyle w:val="Pojem"/>
      </w:pPr>
      <w:r>
        <w:t>HTML</w:t>
      </w:r>
    </w:p>
    <w:p w14:paraId="66B9ADD8" w14:textId="77777777" w:rsidR="006F508F" w:rsidRP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14:paraId="7C4F2D2E" w14:textId="77777777" w:rsidR="00440DE5" w:rsidRDefault="00440DE5" w:rsidP="00440DE5">
      <w:pPr>
        <w:pStyle w:val="Neslovannadpis"/>
      </w:pPr>
      <w:bookmarkStart w:id="43" w:name="_Toc86047605"/>
      <w:bookmarkStart w:id="44" w:name="_Toc86055212"/>
      <w:bookmarkStart w:id="45" w:name="_Toc96300775"/>
      <w:r>
        <w:lastRenderedPageBreak/>
        <w:t>Seznam obrázků</w:t>
      </w:r>
      <w:bookmarkEnd w:id="43"/>
      <w:bookmarkEnd w:id="44"/>
      <w:bookmarkEnd w:id="45"/>
    </w:p>
    <w:p w14:paraId="04852544" w14:textId="77777777"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02F35662" w14:textId="77777777" w:rsidR="000316FC" w:rsidRDefault="00216933">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C459550" w14:textId="77777777" w:rsidR="002570DC" w:rsidRDefault="00440DE5" w:rsidP="00394D8A">
      <w:r>
        <w:fldChar w:fldCharType="end"/>
      </w:r>
      <w:bookmarkStart w:id="46" w:name="_Toc86047606"/>
    </w:p>
    <w:bookmarkStart w:id="47" w:name="_Toc86055213" w:displacedByCustomXml="next"/>
    <w:bookmarkStart w:id="48" w:name="_Toc96300776"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247E023F" w14:textId="77777777" w:rsidR="00440DE5" w:rsidRPr="00394D8A" w:rsidRDefault="002570DC" w:rsidP="00394D8A">
          <w:pPr>
            <w:pStyle w:val="Neslovannadpis"/>
          </w:pPr>
          <w:r w:rsidRPr="00394D8A">
            <w:t>Použité zdroje</w:t>
          </w:r>
          <w:bookmarkEnd w:id="46"/>
          <w:bookmarkEnd w:id="48"/>
          <w:bookmarkEnd w:id="47"/>
        </w:p>
        <w:p w14:paraId="77D2C9D2" w14:textId="77777777" w:rsidR="003A135C" w:rsidRDefault="00440DE5" w:rsidP="003A135C">
          <w:pPr>
            <w:pStyle w:val="Bibliografie"/>
            <w:rPr>
              <w:noProof/>
              <w:szCs w:val="24"/>
            </w:rPr>
          </w:pPr>
          <w:r>
            <w:fldChar w:fldCharType="begin"/>
          </w:r>
          <w:r>
            <w:instrText>BIBLIOGRAPHY</w:instrText>
          </w:r>
          <w:r>
            <w:fldChar w:fldCharType="separate"/>
          </w:r>
          <w:r w:rsidR="003A135C">
            <w:rPr>
              <w:noProof/>
            </w:rPr>
            <w:t xml:space="preserve">1. </w:t>
          </w:r>
          <w:r w:rsidR="003A135C">
            <w:rPr>
              <w:b/>
              <w:bCs/>
              <w:noProof/>
            </w:rPr>
            <w:t>Řezníček, Josef.</w:t>
          </w:r>
          <w:r w:rsidR="003A135C">
            <w:rPr>
              <w:noProof/>
            </w:rPr>
            <w:t xml:space="preserve"> Včeliště. </w:t>
          </w:r>
          <w:r w:rsidR="003A135C">
            <w:rPr>
              <w:i/>
              <w:iCs/>
              <w:noProof/>
            </w:rPr>
            <w:t xml:space="preserve">Tvoříme persony pro obsahový marketing. </w:t>
          </w:r>
          <w:r w:rsidR="003A135C">
            <w:rPr>
              <w:noProof/>
            </w:rPr>
            <w:t>[Online] 07. 09 2016. [Citace: 13. 02 2022.] https://vceliste.cz/blog/tvorime-persony-pro-obsahovy-marketing/.</w:t>
          </w:r>
        </w:p>
        <w:p w14:paraId="6C95715A" w14:textId="77777777" w:rsidR="003A135C" w:rsidRDefault="003A135C" w:rsidP="003A135C">
          <w:pPr>
            <w:pStyle w:val="Bibliografie"/>
            <w:rPr>
              <w:noProof/>
            </w:rPr>
          </w:pPr>
          <w:r>
            <w:rPr>
              <w:noProof/>
            </w:rPr>
            <w:t xml:space="preserve">2. </w:t>
          </w:r>
          <w:r>
            <w:rPr>
              <w:b/>
              <w:bCs/>
              <w:noProof/>
            </w:rPr>
            <w:t>Stehlík, Michal.</w:t>
          </w:r>
          <w:r>
            <w:rPr>
              <w:noProof/>
            </w:rPr>
            <w:t xml:space="preserve"> </w:t>
          </w:r>
          <w:r>
            <w:rPr>
              <w:i/>
              <w:iCs/>
              <w:noProof/>
            </w:rPr>
            <w:t xml:space="preserve">Návod k maturitním pracím 2020. </w:t>
          </w:r>
          <w:r>
            <w:rPr>
              <w:noProof/>
            </w:rPr>
            <w:t>Liberec : Albatros, 2020.</w:t>
          </w:r>
        </w:p>
        <w:p w14:paraId="6A824973" w14:textId="77777777" w:rsidR="00440DE5" w:rsidRDefault="00440DE5" w:rsidP="003A135C">
          <w:pPr>
            <w:sectPr w:rsidR="00440DE5" w:rsidSect="00566029">
              <w:footerReference w:type="default" r:id="rId20"/>
              <w:pgSz w:w="11906" w:h="16838"/>
              <w:pgMar w:top="1417" w:right="1417" w:bottom="1417" w:left="1417" w:header="708" w:footer="708" w:gutter="0"/>
              <w:pgNumType w:start="1"/>
              <w:cols w:space="708"/>
              <w:docGrid w:linePitch="360"/>
            </w:sectPr>
          </w:pPr>
          <w:r>
            <w:rPr>
              <w:b/>
              <w:bCs/>
            </w:rPr>
            <w:fldChar w:fldCharType="end"/>
          </w:r>
        </w:p>
      </w:sdtContent>
    </w:sdt>
    <w:p w14:paraId="2348C387" w14:textId="77777777" w:rsidR="00440DE5" w:rsidRDefault="00440DE5" w:rsidP="00440DE5">
      <w:pPr>
        <w:pStyle w:val="Nadpisplohy"/>
      </w:pPr>
      <w:bookmarkStart w:id="49" w:name="_Toc86047607"/>
      <w:bookmarkStart w:id="50" w:name="_Toc86055214"/>
      <w:bookmarkStart w:id="51" w:name="_Toc96300777"/>
      <w:r>
        <w:lastRenderedPageBreak/>
        <w:t>Seznam přiložených souborů</w:t>
      </w:r>
      <w:bookmarkEnd w:id="49"/>
      <w:bookmarkEnd w:id="50"/>
      <w:bookmarkEnd w:id="51"/>
    </w:p>
    <w:p w14:paraId="3981EA76" w14:textId="77777777" w:rsidR="00F846B4" w:rsidRDefault="00F846B4" w:rsidP="00394D8A">
      <w:r>
        <w:t>Na přiloženém datovém nosiči se nacházejí následující soubory a složky:</w:t>
      </w:r>
    </w:p>
    <w:p w14:paraId="480C713B"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2060BF66"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3A9B732A"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789DD431"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35555" w14:textId="77777777" w:rsidR="00B8780B" w:rsidRDefault="00B8780B" w:rsidP="00A758D8">
      <w:pPr>
        <w:spacing w:line="240" w:lineRule="auto"/>
      </w:pPr>
      <w:r>
        <w:separator/>
      </w:r>
    </w:p>
  </w:endnote>
  <w:endnote w:type="continuationSeparator" w:id="0">
    <w:p w14:paraId="62A9D6B4" w14:textId="77777777" w:rsidR="00B8780B" w:rsidRDefault="00B8780B"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F4226" w14:textId="77777777" w:rsidR="00566029" w:rsidRDefault="00566029">
    <w:pPr>
      <w:pStyle w:val="Zpat"/>
      <w:jc w:val="right"/>
    </w:pPr>
  </w:p>
  <w:p w14:paraId="58E9A8B5"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5D64C" w14:textId="77777777" w:rsidR="00EA593D" w:rsidRDefault="00EA593D">
    <w:pPr>
      <w:pStyle w:val="Zpat"/>
      <w:jc w:val="right"/>
    </w:pPr>
  </w:p>
  <w:p w14:paraId="486B0257"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892EF1C"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27EBCF81"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9D1DB" w14:textId="77777777" w:rsidR="00B8780B" w:rsidRDefault="00B8780B" w:rsidP="00A758D8">
      <w:pPr>
        <w:spacing w:line="240" w:lineRule="auto"/>
      </w:pPr>
      <w:r>
        <w:separator/>
      </w:r>
    </w:p>
  </w:footnote>
  <w:footnote w:type="continuationSeparator" w:id="0">
    <w:p w14:paraId="078B3183" w14:textId="77777777" w:rsidR="00B8780B" w:rsidRDefault="00B8780B"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543D8BDE054140BDB55DD91105E74F67"/>
      </w:placeholder>
      <w:dataBinding w:prefixMappings="xmlns:ns0='http://purl.org/dc/elements/1.1/' xmlns:ns1='http://schemas.openxmlformats.org/package/2006/metadata/core-properties' " w:xpath="/ns1:coreProperties[1]/ns0:title[1]" w:storeItemID="{6C3C8BC8-F283-45AE-878A-BAB7291924A1}"/>
      <w:text/>
    </w:sdtPr>
    <w:sdtEndPr/>
    <w:sdtContent>
      <w:p w14:paraId="14B0C121" w14:textId="77777777" w:rsidR="00A758D8" w:rsidRPr="00A758D8" w:rsidRDefault="00EA593D" w:rsidP="00A758D8">
        <w:pPr>
          <w:pStyle w:val="Zhlav"/>
        </w:pPr>
        <w:r>
          <w:t>Šablona dokumentu MP</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0381113"/>
    <w:multiLevelType w:val="hybridMultilevel"/>
    <w:tmpl w:val="6CC2CB14"/>
    <w:lvl w:ilvl="0" w:tplc="0405000F">
      <w:start w:val="1"/>
      <w:numFmt w:val="decimal"/>
      <w:lvlText w:val="%1."/>
      <w:lvlJc w:val="left"/>
      <w:pPr>
        <w:ind w:left="1575" w:hanging="360"/>
      </w:pPr>
    </w:lvl>
    <w:lvl w:ilvl="1" w:tplc="04050019" w:tentative="1">
      <w:start w:val="1"/>
      <w:numFmt w:val="lowerLetter"/>
      <w:lvlText w:val="%2."/>
      <w:lvlJc w:val="left"/>
      <w:pPr>
        <w:ind w:left="2295" w:hanging="360"/>
      </w:pPr>
    </w:lvl>
    <w:lvl w:ilvl="2" w:tplc="0405001B" w:tentative="1">
      <w:start w:val="1"/>
      <w:numFmt w:val="lowerRoman"/>
      <w:lvlText w:val="%3."/>
      <w:lvlJc w:val="right"/>
      <w:pPr>
        <w:ind w:left="3015" w:hanging="180"/>
      </w:pPr>
    </w:lvl>
    <w:lvl w:ilvl="3" w:tplc="0405000F" w:tentative="1">
      <w:start w:val="1"/>
      <w:numFmt w:val="decimal"/>
      <w:lvlText w:val="%4."/>
      <w:lvlJc w:val="left"/>
      <w:pPr>
        <w:ind w:left="3735" w:hanging="360"/>
      </w:pPr>
    </w:lvl>
    <w:lvl w:ilvl="4" w:tplc="04050019" w:tentative="1">
      <w:start w:val="1"/>
      <w:numFmt w:val="lowerLetter"/>
      <w:lvlText w:val="%5."/>
      <w:lvlJc w:val="left"/>
      <w:pPr>
        <w:ind w:left="4455" w:hanging="360"/>
      </w:pPr>
    </w:lvl>
    <w:lvl w:ilvl="5" w:tplc="0405001B" w:tentative="1">
      <w:start w:val="1"/>
      <w:numFmt w:val="lowerRoman"/>
      <w:lvlText w:val="%6."/>
      <w:lvlJc w:val="right"/>
      <w:pPr>
        <w:ind w:left="5175" w:hanging="180"/>
      </w:pPr>
    </w:lvl>
    <w:lvl w:ilvl="6" w:tplc="0405000F" w:tentative="1">
      <w:start w:val="1"/>
      <w:numFmt w:val="decimal"/>
      <w:lvlText w:val="%7."/>
      <w:lvlJc w:val="left"/>
      <w:pPr>
        <w:ind w:left="5895" w:hanging="360"/>
      </w:pPr>
    </w:lvl>
    <w:lvl w:ilvl="7" w:tplc="04050019" w:tentative="1">
      <w:start w:val="1"/>
      <w:numFmt w:val="lowerLetter"/>
      <w:lvlText w:val="%8."/>
      <w:lvlJc w:val="left"/>
      <w:pPr>
        <w:ind w:left="6615" w:hanging="360"/>
      </w:pPr>
    </w:lvl>
    <w:lvl w:ilvl="8" w:tplc="0405001B" w:tentative="1">
      <w:start w:val="1"/>
      <w:numFmt w:val="lowerRoman"/>
      <w:lvlText w:val="%9."/>
      <w:lvlJc w:val="right"/>
      <w:pPr>
        <w:ind w:left="7335" w:hanging="180"/>
      </w:p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2E6B075E"/>
    <w:multiLevelType w:val="multilevel"/>
    <w:tmpl w:val="9AA2C062"/>
    <w:numStyleLink w:val="Seznamslovan"/>
  </w:abstractNum>
  <w:abstractNum w:abstractNumId="15"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6" w15:restartNumberingAfterBreak="0">
    <w:nsid w:val="3022458A"/>
    <w:multiLevelType w:val="multilevel"/>
    <w:tmpl w:val="9AA2C062"/>
    <w:numStyleLink w:val="Seznamslovan"/>
  </w:abstractNum>
  <w:abstractNum w:abstractNumId="17" w15:restartNumberingAfterBreak="0">
    <w:nsid w:val="324B3632"/>
    <w:multiLevelType w:val="multilevel"/>
    <w:tmpl w:val="9AA2C062"/>
    <w:numStyleLink w:val="Seznamslovan"/>
  </w:abstractNum>
  <w:abstractNum w:abstractNumId="18"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9"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0" w15:restartNumberingAfterBreak="0">
    <w:nsid w:val="38276116"/>
    <w:multiLevelType w:val="multilevel"/>
    <w:tmpl w:val="3DE8382A"/>
    <w:numStyleLink w:val="Seznamodrkov"/>
  </w:abstractNum>
  <w:abstractNum w:abstractNumId="21"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2" w15:restartNumberingAfterBreak="0">
    <w:nsid w:val="42520F69"/>
    <w:multiLevelType w:val="multilevel"/>
    <w:tmpl w:val="FB88413A"/>
    <w:numStyleLink w:val="slovnnadpis"/>
  </w:abstractNum>
  <w:abstractNum w:abstractNumId="23" w15:restartNumberingAfterBreak="0">
    <w:nsid w:val="49A62ED4"/>
    <w:multiLevelType w:val="hybridMultilevel"/>
    <w:tmpl w:val="73529AE6"/>
    <w:lvl w:ilvl="0" w:tplc="0405000F">
      <w:start w:val="1"/>
      <w:numFmt w:val="decimal"/>
      <w:lvlText w:val="%1."/>
      <w:lvlJc w:val="left"/>
      <w:pPr>
        <w:ind w:left="1620" w:hanging="360"/>
      </w:pPr>
    </w:lvl>
    <w:lvl w:ilvl="1" w:tplc="04050019" w:tentative="1">
      <w:start w:val="1"/>
      <w:numFmt w:val="lowerLetter"/>
      <w:lvlText w:val="%2."/>
      <w:lvlJc w:val="left"/>
      <w:pPr>
        <w:ind w:left="2340" w:hanging="360"/>
      </w:pPr>
    </w:lvl>
    <w:lvl w:ilvl="2" w:tplc="0405001B" w:tentative="1">
      <w:start w:val="1"/>
      <w:numFmt w:val="lowerRoman"/>
      <w:lvlText w:val="%3."/>
      <w:lvlJc w:val="right"/>
      <w:pPr>
        <w:ind w:left="3060" w:hanging="180"/>
      </w:pPr>
    </w:lvl>
    <w:lvl w:ilvl="3" w:tplc="0405000F" w:tentative="1">
      <w:start w:val="1"/>
      <w:numFmt w:val="decimal"/>
      <w:lvlText w:val="%4."/>
      <w:lvlJc w:val="left"/>
      <w:pPr>
        <w:ind w:left="3780" w:hanging="360"/>
      </w:pPr>
    </w:lvl>
    <w:lvl w:ilvl="4" w:tplc="04050019" w:tentative="1">
      <w:start w:val="1"/>
      <w:numFmt w:val="lowerLetter"/>
      <w:lvlText w:val="%5."/>
      <w:lvlJc w:val="left"/>
      <w:pPr>
        <w:ind w:left="4500" w:hanging="360"/>
      </w:pPr>
    </w:lvl>
    <w:lvl w:ilvl="5" w:tplc="0405001B" w:tentative="1">
      <w:start w:val="1"/>
      <w:numFmt w:val="lowerRoman"/>
      <w:lvlText w:val="%6."/>
      <w:lvlJc w:val="right"/>
      <w:pPr>
        <w:ind w:left="5220" w:hanging="180"/>
      </w:pPr>
    </w:lvl>
    <w:lvl w:ilvl="6" w:tplc="0405000F" w:tentative="1">
      <w:start w:val="1"/>
      <w:numFmt w:val="decimal"/>
      <w:lvlText w:val="%7."/>
      <w:lvlJc w:val="left"/>
      <w:pPr>
        <w:ind w:left="5940" w:hanging="360"/>
      </w:pPr>
    </w:lvl>
    <w:lvl w:ilvl="7" w:tplc="04050019" w:tentative="1">
      <w:start w:val="1"/>
      <w:numFmt w:val="lowerLetter"/>
      <w:lvlText w:val="%8."/>
      <w:lvlJc w:val="left"/>
      <w:pPr>
        <w:ind w:left="6660" w:hanging="360"/>
      </w:pPr>
    </w:lvl>
    <w:lvl w:ilvl="8" w:tplc="0405001B" w:tentative="1">
      <w:start w:val="1"/>
      <w:numFmt w:val="lowerRoman"/>
      <w:lvlText w:val="%9."/>
      <w:lvlJc w:val="right"/>
      <w:pPr>
        <w:ind w:left="7380" w:hanging="180"/>
      </w:pPr>
    </w:lvl>
  </w:abstractNum>
  <w:abstractNum w:abstractNumId="24" w15:restartNumberingAfterBreak="0">
    <w:nsid w:val="51C83AE6"/>
    <w:multiLevelType w:val="multilevel"/>
    <w:tmpl w:val="3DE8382A"/>
    <w:numStyleLink w:val="Seznamodrkov"/>
  </w:abstractNum>
  <w:num w:numId="1">
    <w:abstractNumId w:val="12"/>
  </w:num>
  <w:num w:numId="2">
    <w:abstractNumId w:val="18"/>
  </w:num>
  <w:num w:numId="3">
    <w:abstractNumId w:val="18"/>
  </w:num>
  <w:num w:numId="4">
    <w:abstractNumId w:val="15"/>
  </w:num>
  <w:num w:numId="5">
    <w:abstractNumId w:val="9"/>
  </w:num>
  <w:num w:numId="6">
    <w:abstractNumId w:val="7"/>
  </w:num>
  <w:num w:numId="7">
    <w:abstractNumId w:val="6"/>
  </w:num>
  <w:num w:numId="8">
    <w:abstractNumId w:val="5"/>
  </w:num>
  <w:num w:numId="9">
    <w:abstractNumId w:val="4"/>
  </w:num>
  <w:num w:numId="10">
    <w:abstractNumId w:val="21"/>
  </w:num>
  <w:num w:numId="11">
    <w:abstractNumId w:val="24"/>
  </w:num>
  <w:num w:numId="12">
    <w:abstractNumId w:val="14"/>
  </w:num>
  <w:num w:numId="13">
    <w:abstractNumId w:val="13"/>
  </w:num>
  <w:num w:numId="14">
    <w:abstractNumId w:val="11"/>
  </w:num>
  <w:num w:numId="15">
    <w:abstractNumId w:val="17"/>
  </w:num>
  <w:num w:numId="16">
    <w:abstractNumId w:val="8"/>
  </w:num>
  <w:num w:numId="17">
    <w:abstractNumId w:val="3"/>
  </w:num>
  <w:num w:numId="18">
    <w:abstractNumId w:val="2"/>
  </w:num>
  <w:num w:numId="19">
    <w:abstractNumId w:val="1"/>
  </w:num>
  <w:num w:numId="20">
    <w:abstractNumId w:val="0"/>
  </w:num>
  <w:num w:numId="21">
    <w:abstractNumId w:val="22"/>
  </w:num>
  <w:num w:numId="22">
    <w:abstractNumId w:val="16"/>
  </w:num>
  <w:num w:numId="23">
    <w:abstractNumId w:val="20"/>
  </w:num>
  <w:num w:numId="24">
    <w:abstractNumId w:val="19"/>
  </w:num>
  <w:num w:numId="25">
    <w:abstractNumId w:val="10"/>
  </w:num>
  <w:num w:numId="26">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44"/>
    <w:rsid w:val="00003CCB"/>
    <w:rsid w:val="000316FC"/>
    <w:rsid w:val="0003343F"/>
    <w:rsid w:val="00054D83"/>
    <w:rsid w:val="000727DA"/>
    <w:rsid w:val="000763C7"/>
    <w:rsid w:val="00083327"/>
    <w:rsid w:val="000A6B77"/>
    <w:rsid w:val="000B2FA2"/>
    <w:rsid w:val="000B3C64"/>
    <w:rsid w:val="000D1EFC"/>
    <w:rsid w:val="000E0E79"/>
    <w:rsid w:val="000E3A34"/>
    <w:rsid w:val="000F0725"/>
    <w:rsid w:val="000F34C4"/>
    <w:rsid w:val="00106121"/>
    <w:rsid w:val="00120861"/>
    <w:rsid w:val="00122391"/>
    <w:rsid w:val="00125A53"/>
    <w:rsid w:val="0013391F"/>
    <w:rsid w:val="001415A5"/>
    <w:rsid w:val="00142C1E"/>
    <w:rsid w:val="00156783"/>
    <w:rsid w:val="001653DD"/>
    <w:rsid w:val="00166300"/>
    <w:rsid w:val="00167840"/>
    <w:rsid w:val="00176DFF"/>
    <w:rsid w:val="001860A3"/>
    <w:rsid w:val="0019385C"/>
    <w:rsid w:val="001A0C0C"/>
    <w:rsid w:val="001B293B"/>
    <w:rsid w:val="001B3181"/>
    <w:rsid w:val="001D15E2"/>
    <w:rsid w:val="001D4A0E"/>
    <w:rsid w:val="001E67F6"/>
    <w:rsid w:val="002107EC"/>
    <w:rsid w:val="00214371"/>
    <w:rsid w:val="00216933"/>
    <w:rsid w:val="00227760"/>
    <w:rsid w:val="00231F82"/>
    <w:rsid w:val="0023432B"/>
    <w:rsid w:val="00236BCF"/>
    <w:rsid w:val="002475E5"/>
    <w:rsid w:val="002570DC"/>
    <w:rsid w:val="00274DC9"/>
    <w:rsid w:val="00275E39"/>
    <w:rsid w:val="002A5D77"/>
    <w:rsid w:val="002A7280"/>
    <w:rsid w:val="002B2DF4"/>
    <w:rsid w:val="002B52C9"/>
    <w:rsid w:val="003044D1"/>
    <w:rsid w:val="003112E2"/>
    <w:rsid w:val="00320B4E"/>
    <w:rsid w:val="00325F45"/>
    <w:rsid w:val="00327C8F"/>
    <w:rsid w:val="003368F0"/>
    <w:rsid w:val="003404C7"/>
    <w:rsid w:val="00341B93"/>
    <w:rsid w:val="003425F5"/>
    <w:rsid w:val="0034611E"/>
    <w:rsid w:val="003635C2"/>
    <w:rsid w:val="00375246"/>
    <w:rsid w:val="003844F5"/>
    <w:rsid w:val="00394D8A"/>
    <w:rsid w:val="003A135C"/>
    <w:rsid w:val="003C161E"/>
    <w:rsid w:val="003D14CD"/>
    <w:rsid w:val="003D606C"/>
    <w:rsid w:val="003E7964"/>
    <w:rsid w:val="003F2306"/>
    <w:rsid w:val="003F3946"/>
    <w:rsid w:val="004012C8"/>
    <w:rsid w:val="00421331"/>
    <w:rsid w:val="00424CE0"/>
    <w:rsid w:val="0043797F"/>
    <w:rsid w:val="00440DE5"/>
    <w:rsid w:val="00444427"/>
    <w:rsid w:val="0044582D"/>
    <w:rsid w:val="00475214"/>
    <w:rsid w:val="00476B69"/>
    <w:rsid w:val="0047745F"/>
    <w:rsid w:val="00492C3B"/>
    <w:rsid w:val="004A07E2"/>
    <w:rsid w:val="004A1FC6"/>
    <w:rsid w:val="004B33A0"/>
    <w:rsid w:val="004B561E"/>
    <w:rsid w:val="004C14A3"/>
    <w:rsid w:val="004D08AE"/>
    <w:rsid w:val="004E597C"/>
    <w:rsid w:val="004E6D78"/>
    <w:rsid w:val="004F26D1"/>
    <w:rsid w:val="00505386"/>
    <w:rsid w:val="00510C29"/>
    <w:rsid w:val="00515C34"/>
    <w:rsid w:val="00522EAF"/>
    <w:rsid w:val="00524AC1"/>
    <w:rsid w:val="00537C87"/>
    <w:rsid w:val="0055141A"/>
    <w:rsid w:val="00561244"/>
    <w:rsid w:val="00566029"/>
    <w:rsid w:val="00584945"/>
    <w:rsid w:val="005954D9"/>
    <w:rsid w:val="005B54DB"/>
    <w:rsid w:val="005C4E5A"/>
    <w:rsid w:val="005C6425"/>
    <w:rsid w:val="005D1FC2"/>
    <w:rsid w:val="005E72BA"/>
    <w:rsid w:val="005F23B0"/>
    <w:rsid w:val="005F4036"/>
    <w:rsid w:val="00613B3F"/>
    <w:rsid w:val="0062583C"/>
    <w:rsid w:val="00626A22"/>
    <w:rsid w:val="006438A9"/>
    <w:rsid w:val="00653E0E"/>
    <w:rsid w:val="0065552F"/>
    <w:rsid w:val="00662D7B"/>
    <w:rsid w:val="006803EF"/>
    <w:rsid w:val="0068064C"/>
    <w:rsid w:val="006A71DF"/>
    <w:rsid w:val="006B31D8"/>
    <w:rsid w:val="006D0DA5"/>
    <w:rsid w:val="006D7586"/>
    <w:rsid w:val="006F0910"/>
    <w:rsid w:val="006F3E2A"/>
    <w:rsid w:val="006F4131"/>
    <w:rsid w:val="006F508F"/>
    <w:rsid w:val="00721F1C"/>
    <w:rsid w:val="00741A5E"/>
    <w:rsid w:val="00765780"/>
    <w:rsid w:val="00783A62"/>
    <w:rsid w:val="0078664F"/>
    <w:rsid w:val="007C7016"/>
    <w:rsid w:val="007D0E05"/>
    <w:rsid w:val="007D6639"/>
    <w:rsid w:val="00813151"/>
    <w:rsid w:val="0082111D"/>
    <w:rsid w:val="00842062"/>
    <w:rsid w:val="00846B92"/>
    <w:rsid w:val="0085272F"/>
    <w:rsid w:val="00860B28"/>
    <w:rsid w:val="0086261C"/>
    <w:rsid w:val="00882BB5"/>
    <w:rsid w:val="008A7178"/>
    <w:rsid w:val="008B142A"/>
    <w:rsid w:val="008B1A25"/>
    <w:rsid w:val="008C346E"/>
    <w:rsid w:val="008D01D3"/>
    <w:rsid w:val="008D320F"/>
    <w:rsid w:val="008F4473"/>
    <w:rsid w:val="008F478C"/>
    <w:rsid w:val="008F62AA"/>
    <w:rsid w:val="0090437C"/>
    <w:rsid w:val="00907683"/>
    <w:rsid w:val="00911155"/>
    <w:rsid w:val="00945330"/>
    <w:rsid w:val="00946620"/>
    <w:rsid w:val="00952CD0"/>
    <w:rsid w:val="00972576"/>
    <w:rsid w:val="00987DDD"/>
    <w:rsid w:val="0099280C"/>
    <w:rsid w:val="00993518"/>
    <w:rsid w:val="009C05B8"/>
    <w:rsid w:val="009E14A6"/>
    <w:rsid w:val="00A10C21"/>
    <w:rsid w:val="00A125A3"/>
    <w:rsid w:val="00A14AF7"/>
    <w:rsid w:val="00A32421"/>
    <w:rsid w:val="00A3346A"/>
    <w:rsid w:val="00A372CB"/>
    <w:rsid w:val="00A439A0"/>
    <w:rsid w:val="00A56E9C"/>
    <w:rsid w:val="00A603D9"/>
    <w:rsid w:val="00A651FD"/>
    <w:rsid w:val="00A70B3D"/>
    <w:rsid w:val="00A758D8"/>
    <w:rsid w:val="00A76B81"/>
    <w:rsid w:val="00AB3F7E"/>
    <w:rsid w:val="00AD00DD"/>
    <w:rsid w:val="00AF41C0"/>
    <w:rsid w:val="00B024F4"/>
    <w:rsid w:val="00B06BFF"/>
    <w:rsid w:val="00B117AD"/>
    <w:rsid w:val="00B170C8"/>
    <w:rsid w:val="00B22CED"/>
    <w:rsid w:val="00B23CCB"/>
    <w:rsid w:val="00B334D8"/>
    <w:rsid w:val="00B42D35"/>
    <w:rsid w:val="00B44E3B"/>
    <w:rsid w:val="00B4604C"/>
    <w:rsid w:val="00B513E2"/>
    <w:rsid w:val="00B62901"/>
    <w:rsid w:val="00B67971"/>
    <w:rsid w:val="00B7180E"/>
    <w:rsid w:val="00B8780B"/>
    <w:rsid w:val="00BA365E"/>
    <w:rsid w:val="00BB271C"/>
    <w:rsid w:val="00BC2AE1"/>
    <w:rsid w:val="00BD1965"/>
    <w:rsid w:val="00BD2B8D"/>
    <w:rsid w:val="00BE1262"/>
    <w:rsid w:val="00BE2AB4"/>
    <w:rsid w:val="00BE58BC"/>
    <w:rsid w:val="00BF1FAB"/>
    <w:rsid w:val="00C27AE4"/>
    <w:rsid w:val="00C32C87"/>
    <w:rsid w:val="00C47C31"/>
    <w:rsid w:val="00C55953"/>
    <w:rsid w:val="00C71B79"/>
    <w:rsid w:val="00C72271"/>
    <w:rsid w:val="00C82764"/>
    <w:rsid w:val="00C970B6"/>
    <w:rsid w:val="00CA404C"/>
    <w:rsid w:val="00CA5520"/>
    <w:rsid w:val="00CB6FD4"/>
    <w:rsid w:val="00CC5042"/>
    <w:rsid w:val="00D04C96"/>
    <w:rsid w:val="00D06100"/>
    <w:rsid w:val="00D13827"/>
    <w:rsid w:val="00D27186"/>
    <w:rsid w:val="00D30F23"/>
    <w:rsid w:val="00D315A9"/>
    <w:rsid w:val="00D36CBB"/>
    <w:rsid w:val="00D4315D"/>
    <w:rsid w:val="00D71B61"/>
    <w:rsid w:val="00DB614E"/>
    <w:rsid w:val="00DC05A1"/>
    <w:rsid w:val="00DD2739"/>
    <w:rsid w:val="00DE297A"/>
    <w:rsid w:val="00E009AD"/>
    <w:rsid w:val="00E077E0"/>
    <w:rsid w:val="00E11FC2"/>
    <w:rsid w:val="00E24583"/>
    <w:rsid w:val="00E262D8"/>
    <w:rsid w:val="00E3653E"/>
    <w:rsid w:val="00E44461"/>
    <w:rsid w:val="00E44E37"/>
    <w:rsid w:val="00E54B9F"/>
    <w:rsid w:val="00E5663D"/>
    <w:rsid w:val="00E57C24"/>
    <w:rsid w:val="00E63E65"/>
    <w:rsid w:val="00EA593D"/>
    <w:rsid w:val="00EB4544"/>
    <w:rsid w:val="00EC7A88"/>
    <w:rsid w:val="00EE1AEF"/>
    <w:rsid w:val="00EE77BB"/>
    <w:rsid w:val="00EF1CB5"/>
    <w:rsid w:val="00F1078B"/>
    <w:rsid w:val="00F17E61"/>
    <w:rsid w:val="00F2106D"/>
    <w:rsid w:val="00F23082"/>
    <w:rsid w:val="00F25149"/>
    <w:rsid w:val="00F27A95"/>
    <w:rsid w:val="00F412F0"/>
    <w:rsid w:val="00F67AEA"/>
    <w:rsid w:val="00F846B4"/>
    <w:rsid w:val="00F85F15"/>
    <w:rsid w:val="00F87876"/>
    <w:rsid w:val="00F9114F"/>
    <w:rsid w:val="00F96D91"/>
    <w:rsid w:val="00FA4D80"/>
    <w:rsid w:val="00FB542B"/>
    <w:rsid w:val="00FC4EEF"/>
    <w:rsid w:val="00FD5507"/>
    <w:rsid w:val="00FE01DA"/>
    <w:rsid w:val="00FF2B1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AE46"/>
  <w15:chartTrackingRefBased/>
  <w15:docId w15:val="{C275BE92-5DBF-4757-A28E-F8B76810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3"/>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3"/>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3"/>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3"/>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3"/>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328488105">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0648050">
      <w:bodyDiv w:val="1"/>
      <w:marLeft w:val="0"/>
      <w:marRight w:val="0"/>
      <w:marTop w:val="0"/>
      <w:marBottom w:val="0"/>
      <w:divBdr>
        <w:top w:val="none" w:sz="0" w:space="0" w:color="auto"/>
        <w:left w:val="none" w:sz="0" w:space="0" w:color="auto"/>
        <w:bottom w:val="none" w:sz="0" w:space="0" w:color="auto"/>
        <w:right w:val="none" w:sz="0" w:space="0" w:color="auto"/>
      </w:divBdr>
    </w:div>
    <w:div w:id="603272701">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0656647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869220186">
      <w:bodyDiv w:val="1"/>
      <w:marLeft w:val="0"/>
      <w:marRight w:val="0"/>
      <w:marTop w:val="0"/>
      <w:marBottom w:val="0"/>
      <w:divBdr>
        <w:top w:val="none" w:sz="0" w:space="0" w:color="auto"/>
        <w:left w:val="none" w:sz="0" w:space="0" w:color="auto"/>
        <w:bottom w:val="none" w:sz="0" w:space="0" w:color="auto"/>
        <w:right w:val="none" w:sz="0" w:space="0" w:color="auto"/>
      </w:divBdr>
    </w:div>
    <w:div w:id="1209488789">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71662915">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48681833">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dra\Downloads\&#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3D2A64DB3C4A3C9A20E01AE990B334"/>
        <w:category>
          <w:name w:val="Obecné"/>
          <w:gallery w:val="placeholder"/>
        </w:category>
        <w:types>
          <w:type w:val="bbPlcHdr"/>
        </w:types>
        <w:behaviors>
          <w:behavior w:val="content"/>
        </w:behaviors>
        <w:guid w:val="{E2928E27-591B-46E5-A417-E07514508CCE}"/>
      </w:docPartPr>
      <w:docPartBody>
        <w:p w:rsidR="006C73D2" w:rsidRDefault="00153D80">
          <w:pPr>
            <w:pStyle w:val="EE3D2A64DB3C4A3C9A20E01AE990B334"/>
          </w:pPr>
          <w:r w:rsidRPr="00DC335D">
            <w:rPr>
              <w:rStyle w:val="Zstupntext"/>
            </w:rPr>
            <w:t>[Autor]</w:t>
          </w:r>
        </w:p>
      </w:docPartBody>
    </w:docPart>
    <w:docPart>
      <w:docPartPr>
        <w:name w:val="543D8BDE054140BDB55DD91105E74F67"/>
        <w:category>
          <w:name w:val="Obecné"/>
          <w:gallery w:val="placeholder"/>
        </w:category>
        <w:types>
          <w:type w:val="bbPlcHdr"/>
        </w:types>
        <w:behaviors>
          <w:behavior w:val="content"/>
        </w:behaviors>
        <w:guid w:val="{B5E70CA6-9EE6-407F-9B26-84D397897EF7}"/>
      </w:docPartPr>
      <w:docPartBody>
        <w:p w:rsidR="006C73D2" w:rsidRDefault="00153D80">
          <w:pPr>
            <w:pStyle w:val="543D8BDE054140BDB55DD91105E74F67"/>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80"/>
    <w:rsid w:val="00153D80"/>
    <w:rsid w:val="006C73D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EE3D2A64DB3C4A3C9A20E01AE990B334">
    <w:name w:val="EE3D2A64DB3C4A3C9A20E01AE990B334"/>
  </w:style>
  <w:style w:type="paragraph" w:customStyle="1" w:styleId="543D8BDE054140BDB55DD91105E74F67">
    <w:name w:val="543D8BDE054140BDB55DD91105E74F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A92AC27732D5E479949379CC138A257" ma:contentTypeVersion="12" ma:contentTypeDescription="Vytvoří nový dokument" ma:contentTypeScope="" ma:versionID="8b96031d7e3e5361214d995227748bfc">
  <xsd:schema xmlns:xsd="http://www.w3.org/2001/XMLSchema" xmlns:xs="http://www.w3.org/2001/XMLSchema" xmlns:p="http://schemas.microsoft.com/office/2006/metadata/properties" xmlns:ns3="990ee3f4-9959-4234-a610-5bcd581a70d6" xmlns:ns4="188964cd-ef64-4989-967e-87c0d52f8f03" targetNamespace="http://schemas.microsoft.com/office/2006/metadata/properties" ma:root="true" ma:fieldsID="c10acc1627749f1fd9e9a117d62106dd" ns3:_="" ns4:_="">
    <xsd:import namespace="990ee3f4-9959-4234-a610-5bcd581a70d6"/>
    <xsd:import namespace="188964cd-ef64-4989-967e-87c0d52f8f0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ee3f4-9959-4234-a610-5bcd581a70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8964cd-ef64-4989-967e-87c0d52f8f03"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3</b:RefOrder>
  </b:Source>
  <b:Source>
    <b:Tag>Řez16</b:Tag>
    <b:SourceType>InternetSite</b:SourceType>
    <b:Guid>{316E43FA-721C-4C7D-9028-C1B5F629800E}</b:Guid>
    <b:Author>
      <b:Author>
        <b:NameList>
          <b:Person>
            <b:Last>Řezníček</b:Last>
            <b:First>Josef</b:First>
          </b:Person>
        </b:NameList>
      </b:Author>
    </b:Author>
    <b:Title>Včeliště</b:Title>
    <b:InternetSiteTitle>Tvoříme persony pro obsahový marketing</b:InternetSiteTitle>
    <b:Year>2016</b:Year>
    <b:Month>09</b:Month>
    <b:Day>07</b:Day>
    <b:YearAccessed>2022</b:YearAccessed>
    <b:MonthAccessed>02</b:MonthAccessed>
    <b:DayAccessed>13</b:DayAccessed>
    <b:URL>https://vceliste.cz/blog/tvorime-persony-pro-obsahovy-marketing/</b:URL>
    <b:RefOrder>1</b:RefOrder>
  </b:Source>
  <b:Source>
    <b:Tag>Luk22</b:Tag>
    <b:SourceType>InternetSite</b:SourceType>
    <b:Guid>{1CC29436-90D2-48F4-9B54-B5721727AF18}</b:Guid>
    <b:Title>Lukáš Kochrda</b:Title>
    <b:InternetSiteTitle>Takhle má vypadat úvodní stránka</b:InternetSiteTitle>
    <b:YearAccessed>2022</b:YearAccessed>
    <b:MonthAccessed>02</b:MonthAccessed>
    <b:DayAccessed>16</b:DayAccessed>
    <b:URL>https://www.lukaskochrda.cz/blog/takhle-ma-vypadat-uvodni-stranka/</b:URL>
    <b:Author>
      <b:Author>
        <b:NameList>
          <b:Person>
            <b:Last>Lukáš</b:Last>
            <b:First>Kochrda</b:First>
          </b:Person>
        </b:NameList>
      </b:Author>
    </b:Author>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FC72E4-1BAA-4466-AC48-CCDF2C32BCF7}">
  <ds:schemaRefs>
    <ds:schemaRef ds:uri="http://schemas.microsoft.com/sharepoint/v3/contenttype/forms"/>
  </ds:schemaRefs>
</ds:datastoreItem>
</file>

<file path=customXml/itemProps2.xml><?xml version="1.0" encoding="utf-8"?>
<ds:datastoreItem xmlns:ds="http://schemas.openxmlformats.org/officeDocument/2006/customXml" ds:itemID="{24541B0A-067C-4283-B052-0E3B03317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0ee3f4-9959-4234-a610-5bcd581a70d6"/>
    <ds:schemaRef ds:uri="188964cd-ef64-4989-967e-87c0d52f8f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0CC9B5-1C10-478A-B133-B6E45C190D8D}">
  <ds:schemaRefs>
    <ds:schemaRef ds:uri="http://schemas.openxmlformats.org/officeDocument/2006/bibliography"/>
  </ds:schemaRefs>
</ds:datastoreItem>
</file>

<file path=customXml/itemProps4.xml><?xml version="1.0" encoding="utf-8"?>
<ds:datastoreItem xmlns:ds="http://schemas.openxmlformats.org/officeDocument/2006/customXml" ds:itemID="{E2823F07-34FF-4D1F-951C-6C800D0B48DD}">
  <ds:schemaRefs>
    <ds:schemaRef ds:uri="http://schemas.microsoft.com/office/infopath/2007/PartnerControls"/>
    <ds:schemaRef ds:uri="http://purl.org/dc/dcmitype/"/>
    <ds:schemaRef ds:uri="http://purl.org/dc/elements/1.1/"/>
    <ds:schemaRef ds:uri="http://schemas.microsoft.com/office/2006/metadata/properties"/>
    <ds:schemaRef ds:uri="990ee3f4-9959-4234-a610-5bcd581a70d6"/>
    <ds:schemaRef ds:uri="http://purl.org/dc/terms/"/>
    <ds:schemaRef ds:uri="http://schemas.openxmlformats.org/package/2006/metadata/core-properties"/>
    <ds:schemaRef ds:uri="http://www.w3.org/XML/1998/namespace"/>
    <ds:schemaRef ds:uri="http://schemas.microsoft.com/office/2006/documentManagement/types"/>
    <ds:schemaRef ds:uri="188964cd-ef64-4989-967e-87c0d52f8f03"/>
  </ds:schemaRefs>
</ds:datastoreItem>
</file>

<file path=docProps/app.xml><?xml version="1.0" encoding="utf-8"?>
<Properties xmlns="http://schemas.openxmlformats.org/officeDocument/2006/extended-properties" xmlns:vt="http://schemas.openxmlformats.org/officeDocument/2006/docPropsVTypes">
  <Template>ŠablonaMP2021.dotx</Template>
  <TotalTime>1</TotalTime>
  <Pages>17</Pages>
  <Words>1996</Words>
  <Characters>11783</Characters>
  <Application>Microsoft Office Word</Application>
  <DocSecurity>0</DocSecurity>
  <Lines>98</Lines>
  <Paragraphs>27</Paragraphs>
  <ScaleCrop>false</ScaleCrop>
  <HeadingPairs>
    <vt:vector size="2" baseType="variant">
      <vt:variant>
        <vt:lpstr>Název</vt:lpstr>
      </vt:variant>
      <vt:variant>
        <vt:i4>1</vt:i4>
      </vt:variant>
    </vt:vector>
  </HeadingPairs>
  <TitlesOfParts>
    <vt:vector size="1" baseType="lpstr">
      <vt:lpstr>Šablona dokumentu MP</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dokumentu MP</dc:title>
  <dc:subject/>
  <dc:creator>Ondra</dc:creator>
  <cp:keywords/>
  <dc:description/>
  <cp:lastModifiedBy>Šimek Ondřej (2018)</cp:lastModifiedBy>
  <cp:revision>2</cp:revision>
  <dcterms:created xsi:type="dcterms:W3CDTF">2022-02-21T01:02:00Z</dcterms:created>
  <dcterms:modified xsi:type="dcterms:W3CDTF">2022-02-21T01:02:00Z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0x0101008A92AC27732D5E479949379CC138A257</vt:lpwstr>
  </property>
</Properties>
</file>